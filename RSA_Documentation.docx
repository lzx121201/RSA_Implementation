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宋体" w:hAnsi="Arial"/>
          <w:color w:val="404040" w:themeColor="text1" w:themeTint="BF"/>
          <w:sz w:val="2"/>
          <w:lang w:eastAsia="en-US"/>
        </w:rPr>
        <w:id w:val="616877414"/>
        <w:docPartObj>
          <w:docPartGallery w:val="Cover Pages"/>
          <w:docPartUnique/>
        </w:docPartObj>
      </w:sdtPr>
      <w:sdtEndPr>
        <w:rPr>
          <w:sz w:val="22"/>
        </w:rPr>
      </w:sdtEndPr>
      <w:sdtContent>
        <w:p w14:paraId="0E9E1081" w14:textId="77777777" w:rsidR="0066562F" w:rsidRDefault="0066562F">
          <w:pPr>
            <w:pStyle w:val="NoSpacing"/>
            <w:rPr>
              <w:sz w:val="2"/>
            </w:rPr>
          </w:pPr>
        </w:p>
        <w:p w14:paraId="60EBD544" w14:textId="77777777" w:rsidR="0066562F" w:rsidRDefault="0066562F">
          <w:r>
            <w:rPr>
              <w:noProof/>
              <w:lang w:eastAsia="zh-CN"/>
            </w:rPr>
            <mc:AlternateContent>
              <mc:Choice Requires="wps">
                <w:drawing>
                  <wp:anchor distT="0" distB="0" distL="114300" distR="114300" simplePos="0" relativeHeight="251661312" behindDoc="0" locked="0" layoutInCell="1" allowOverlap="1" wp14:anchorId="3E69A546" wp14:editId="75F63E86">
                    <wp:simplePos x="0" y="0"/>
                    <wp:positionH relativeFrom="page">
                      <wp:align>center</wp:align>
                    </wp:positionH>
                    <wp:positionV relativeFrom="margin">
                      <wp:align>top</wp:align>
                    </wp:positionV>
                    <wp:extent cx="5946140" cy="1179195"/>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6140" cy="1179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D3C0F7A" w14:textId="77777777" w:rsidR="0066562F" w:rsidRDefault="0066562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DOcumentation</w:t>
                                    </w:r>
                                  </w:p>
                                </w:sdtContent>
                              </w:sdt>
                              <w:p w14:paraId="342AA0A0" w14:textId="77777777" w:rsidR="0066562F" w:rsidRDefault="0066562F">
                                <w:pPr>
                                  <w:pStyle w:val="NoSpacing"/>
                                  <w:spacing w:before="120"/>
                                  <w:rPr>
                                    <w:color w:val="5B9BD5" w:themeColor="accent1"/>
                                    <w:sz w:val="36"/>
                                    <w:szCs w:val="36"/>
                                  </w:rPr>
                                </w:pPr>
                                <w:r>
                                  <w:rPr>
                                    <w:color w:val="5B9BD5" w:themeColor="accent1"/>
                                    <w:sz w:val="36"/>
                                    <w:szCs w:val="36"/>
                                  </w:rPr>
                                  <w:t>RSA Cryptosystem Implementation</w:t>
                                </w:r>
                              </w:p>
                              <w:p w14:paraId="6260E3C7" w14:textId="77777777" w:rsidR="0066562F" w:rsidRDefault="006656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E69A546" id="_x0000_t202" coordsize="21600,21600" o:spt="202" path="m0,0l0,21600,21600,21600,21600,0xe">
                    <v:stroke joinstyle="miter"/>
                    <v:path gradientshapeok="t" o:connecttype="rect"/>
                  </v:shapetype>
                  <v:shape id="Text Box 62" o:spid="_x0000_s1026" type="#_x0000_t202" style="position:absolute;left:0;text-align:left;margin-left:0;margin-top:0;width:468.2pt;height:92.85pt;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D3C0F7A" w14:textId="77777777" w:rsidR="0066562F" w:rsidRDefault="0066562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DOcumentation</w:t>
                              </w:r>
                            </w:p>
                          </w:sdtContent>
                        </w:sdt>
                        <w:p w14:paraId="342AA0A0" w14:textId="77777777" w:rsidR="0066562F" w:rsidRDefault="0066562F">
                          <w:pPr>
                            <w:pStyle w:val="NoSpacing"/>
                            <w:spacing w:before="120"/>
                            <w:rPr>
                              <w:color w:val="5B9BD5" w:themeColor="accent1"/>
                              <w:sz w:val="36"/>
                              <w:szCs w:val="36"/>
                            </w:rPr>
                          </w:pPr>
                          <w:r>
                            <w:rPr>
                              <w:color w:val="5B9BD5" w:themeColor="accent1"/>
                              <w:sz w:val="36"/>
                              <w:szCs w:val="36"/>
                            </w:rPr>
                            <w:t>RSA Cryptosystem Implementation</w:t>
                          </w:r>
                        </w:p>
                        <w:p w14:paraId="6260E3C7" w14:textId="77777777" w:rsidR="0066562F" w:rsidRDefault="0066562F"/>
                      </w:txbxContent>
                    </v:textbox>
                    <w10:wrap anchorx="page" anchory="margin"/>
                  </v:shape>
                </w:pict>
              </mc:Fallback>
            </mc:AlternateContent>
          </w:r>
          <w:r>
            <w:rPr>
              <w:noProof/>
              <w:color w:val="5B9BD5" w:themeColor="accent1"/>
              <w:sz w:val="36"/>
              <w:szCs w:val="36"/>
              <w:lang w:eastAsia="zh-CN"/>
            </w:rPr>
            <mc:AlternateContent>
              <mc:Choice Requires="wpg">
                <w:drawing>
                  <wp:anchor distT="0" distB="0" distL="114300" distR="114300" simplePos="0" relativeHeight="251660288" behindDoc="1" locked="0" layoutInCell="1" allowOverlap="1" wp14:anchorId="02C9A18E" wp14:editId="0C477644">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5F971A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13,449103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">
                    <o:lock v:ext="edit" aspectratio="t"/>
                    <v:shape id="Freeform 64" o:spid="_x0000_s1027" style="position:absolute;left:1501775;width:2827338;height:2835275;visibility:visible;mso-wrap-style:square;v-text-anchor:top" coordsize="1781,17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9XQwwAA&#10;ANsAAAAPAAAAZHJzL2Rvd25yZXYueG1sRI9BawIxFITvQv9DeIXeNFspYlej2MK23mq3xfNj89wN&#10;bl62SVzXf28KgsdhZr5hluvBtqInH4xjBc+TDARx5bThWsHvTzGegwgRWWPrmBRcKMB69TBaYq7d&#10;mb+pL2MtEoRDjgqaGLtcylA1ZDFMXEecvIPzFmOSvpba4znBbSunWTaTFg2nhQY7em+oOpYnq6B/&#10;88NXdPttUZjdq+z1h/n73Cv19DhsFiAiDfEevrW3WsHsBf6/pB8gV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9XQwwAAANsAAAAPAAAAAAAAAAAAAAAAAJcCAABkcnMvZG93&#10;bnJldi54bWxQSwUGAAAAAAQABAD1AAAAhwMAAAAA&#10;" path="m4,1786l0,1782,1776,,1781,5,4,1786xe" filled="f" stroked="f">
                      <v:path arrowok="t" o:connecttype="custom" o:connectlocs="6350,2835275;0,2828925;2819400,0;2827338,7938;6350,2835275" o:connectangles="0,0,0,0,0"/>
                    </v:shape>
                    <v:shape id="Freeform 65" o:spid="_x0000_s1028" style="position:absolute;left:782637;top:227013;width:3546475;height:3546475;visibility:visible;mso-wrap-style:square;v-text-anchor:top" coordsize="2234,223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mpFYxQAA&#10;ANsAAAAPAAAAZHJzL2Rvd25yZXYueG1sRI/RasJAFETfhf7Dcgt9001aDE10lRJa9EEsTfsBt9lr&#10;Epq9m2ZXjX69Kwg+DjNzhpkvB9OKA/WusawgnkQgiEurG64U/Hx/jF9BOI+ssbVMCk7kYLl4GM0x&#10;0/bIX3QofCUChF2GCmrvu0xKV9Zk0E1sRxy8ne0N+iD7SuoejwFuWvkcRYk02HBYqLGjvKbyr9gb&#10;BcN5v9p8vsfdJmnTF/8r//N0i0o9PQ5vMxCeBn8P39prrSCZwvVL+AFy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2akVjFAAAA2wAAAA8AAAAAAAAAAAAAAAAAlwIAAGRycy9k&#10;b3ducmV2LnhtbFBLBQYAAAAABAAEAPUAAACJAwAAAAA=&#10;" path="m5,2234l0,2229,2229,,2234,5,5,2234xe" filled="f" stroked="f">
                      <v:path arrowok="t" o:connecttype="custom" o:connectlocs="7938,3546475;0,3538538;3538538,0;3546475,7938;7938,3546475" o:connectangles="0,0,0,0,0"/>
                    </v:shape>
                    <v:shape id="Freeform 66" o:spid="_x0000_s1029" style="position:absolute;left:841375;top:109538;width:3487738;height:3487738;visibility:visible;mso-wrap-style:square;v-text-anchor:top" coordsize="2197,219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eHK3xAAA&#10;ANsAAAAPAAAAZHJzL2Rvd25yZXYueG1sRI9La8MwEITvhf4HsYVeSiKnB9c4kUMpuO01L0JuG2v9&#10;INbKtVTb/fdRINDjMDPfMKv1ZFoxUO8aywoW8wgEcWF1w5WC/S6fJSCcR9bYWiYFf+RgnT0+rDDV&#10;duQNDVtfiQBhl6KC2vsuldIVNRl0c9sRB6+0vUEfZF9J3eMY4KaVr1EUS4MNh4UaO/qoqbhsf42C&#10;xJ3Gtx3+fA5elovm5XzIj1+5Us9P0/sShKfJ/4fv7W+tII7h9iX8AJld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Hhyt8QAAADbAAAADwAAAAAAAAAAAAAAAACXAgAAZHJzL2Rv&#10;d25yZXYueG1sUEsFBgAAAAAEAAQA9QAAAIgDAAAAAA==&#10;" path="m9,2197l0,2193,2188,,2197,10,9,2197xe" filled="f" stroked="f">
                      <v:path arrowok="t" o:connecttype="custom" o:connectlocs="14288,3487738;0,3481388;3473450,0;3487738,15875;14288,3487738" o:connectangles="0,0,0,0,0"/>
                    </v:shape>
                    <v:shape id="Freeform 67" o:spid="_x0000_s1030" style="position:absolute;left:1216025;top:498475;width:3113088;height:3121025;visibility:visible;mso-wrap-style:square;v-text-anchor:top" coordsize="1961,19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Mg3hwwAA&#10;ANsAAAAPAAAAZHJzL2Rvd25yZXYueG1sRI/BagIxEIbvBd8hjOCtZhXZ1tUoolSk0IO20Ou4mW6W&#10;biZLkrrr2zeC4HH45//mm+W6t424kA+1YwWTcQaCuHS65krB1+fb8yuIEJE1No5JwZUCrFeDpyUW&#10;2nV8pMspViJBOBSowMTYFlKG0pDFMHYtccp+nLcY0+grqT12CW4bOc2yXFqsOV0w2NLWUPl7+rNJ&#10;43u628+MPCerPPs47uf+vZsrNRr2mwWISH18LN/bB60gf4HbLwkAcvU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Mg3hwwAAANsAAAAPAAAAAAAAAAAAAAAAAJcCAABkcnMvZG93&#10;bnJldi54bWxQSwUGAAAAAAQABAD1AAAAhwMAAAAA&#10;" path="m9,1966l0,1957,1952,,1961,9,9,1966xe" filled="f" stroked="f">
                      <v:path arrowok="t" o:connecttype="custom" o:connectlocs="14288,3121025;0,3106738;3098800,0;3113088,14288;14288,3121025" o:connectangles="0,0,0,0,0"/>
                    </v:shape>
                    <v:shape id="Freeform 68" o:spid="_x0000_s1031" style="position:absolute;top:153988;width:4329113;height:4337050;visibility:visible;mso-wrap-style:square;v-text-anchor:top" coordsize="2727,27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" path="m0,2732l0,2728,2722,,2727,5,,2732xe" filled="f" stroked="f">
                      <v:path arrowok="t" o:connecttype="custom" o:connectlocs="0,4337050;0,4330700;4321175,0;4329113,7938;0,4337050" o:connectangles="0,0,0,0,0"/>
                    </v:shape>
                    <w10:wrap anchorx="page" anchory="page"/>
                  </v:group>
                </w:pict>
              </mc:Fallback>
            </mc:AlternateContent>
          </w:r>
        </w:p>
        <w:p w14:paraId="52617894" w14:textId="77777777" w:rsidR="0066562F" w:rsidRDefault="0066562F">
          <w:r>
            <w:rPr>
              <w:noProof/>
              <w:lang w:eastAsia="zh-CN"/>
            </w:rPr>
            <mc:AlternateContent>
              <mc:Choice Requires="wps">
                <w:drawing>
                  <wp:anchor distT="0" distB="0" distL="114300" distR="114300" simplePos="0" relativeHeight="251659264" behindDoc="0" locked="0" layoutInCell="1" allowOverlap="1" wp14:anchorId="2C90D298" wp14:editId="4AEBCB0E">
                    <wp:simplePos x="0" y="0"/>
                    <wp:positionH relativeFrom="page">
                      <wp:posOffset>914400</wp:posOffset>
                    </wp:positionH>
                    <wp:positionV relativeFrom="margin">
                      <wp:posOffset>7696200</wp:posOffset>
                    </wp:positionV>
                    <wp:extent cx="5946140" cy="53594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5946140" cy="535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28F7F2" w14:textId="77777777" w:rsidR="0066562F" w:rsidRDefault="009301D9">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6562F">
                                      <w:rPr>
                                        <w:color w:val="5B9BD5" w:themeColor="accent1"/>
                                        <w:sz w:val="36"/>
                                        <w:szCs w:val="36"/>
                                      </w:rPr>
                                      <w:t>Zhengxing Li (D00171597)</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DBCE50A" w14:textId="77777777" w:rsidR="0066562F" w:rsidRDefault="0066562F">
                                    <w:pPr>
                                      <w:pStyle w:val="NoSpacing"/>
                                      <w:jc w:val="right"/>
                                      <w:rPr>
                                        <w:color w:val="5B9BD5" w:themeColor="accent1"/>
                                        <w:sz w:val="36"/>
                                        <w:szCs w:val="36"/>
                                      </w:rPr>
                                    </w:pPr>
                                    <w:r>
                                      <w:rPr>
                                        <w:color w:val="5B9BD5" w:themeColor="accent1"/>
                                        <w:sz w:val="36"/>
                                        <w:szCs w:val="36"/>
                                      </w:rPr>
                                      <w:t>Cryptographic Foundations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2C90D298" id="Text Box 69" o:spid="_x0000_s1027" type="#_x0000_t202" style="position:absolute;left:0;text-align:left;margin-left:1in;margin-top:606pt;width:468.2pt;height:42.2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" filled="f" stroked="f" strokeweight=".5pt">
                    <v:textbox inset="0,0,0,0">
                      <w:txbxContent>
                        <w:p w14:paraId="5B28F7F2" w14:textId="77777777" w:rsidR="0066562F" w:rsidRDefault="009301D9">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6562F">
                                <w:rPr>
                                  <w:color w:val="5B9BD5" w:themeColor="accent1"/>
                                  <w:sz w:val="36"/>
                                  <w:szCs w:val="36"/>
                                </w:rPr>
                                <w:t>Zhengxing Li (D00171597)</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DBCE50A" w14:textId="77777777" w:rsidR="0066562F" w:rsidRDefault="0066562F">
                              <w:pPr>
                                <w:pStyle w:val="NoSpacing"/>
                                <w:jc w:val="right"/>
                                <w:rPr>
                                  <w:color w:val="5B9BD5" w:themeColor="accent1"/>
                                  <w:sz w:val="36"/>
                                  <w:szCs w:val="36"/>
                                </w:rPr>
                              </w:pPr>
                              <w:r>
                                <w:rPr>
                                  <w:color w:val="5B9BD5" w:themeColor="accent1"/>
                                  <w:sz w:val="36"/>
                                  <w:szCs w:val="36"/>
                                </w:rPr>
                                <w:t>Cryptographic Foundations</w:t>
                              </w:r>
                            </w:p>
                          </w:sdtContent>
                        </w:sdt>
                      </w:txbxContent>
                    </v:textbox>
                    <w10:wrap anchorx="page" anchory="margin"/>
                  </v:shape>
                </w:pict>
              </mc:Fallback>
            </mc:AlternateContent>
          </w:r>
          <w:r>
            <w:br w:type="page"/>
          </w:r>
        </w:p>
      </w:sdtContent>
    </w:sdt>
    <w:sdt>
      <w:sdtPr>
        <w:rPr>
          <w:rFonts w:ascii="Arial" w:hAnsi="Arial"/>
          <w:b w:val="0"/>
          <w:bCs w:val="0"/>
          <w:color w:val="404040" w:themeColor="text1" w:themeTint="BF"/>
          <w:sz w:val="22"/>
          <w:szCs w:val="22"/>
        </w:rPr>
        <w:id w:val="1609930413"/>
        <w:docPartObj>
          <w:docPartGallery w:val="Table of Contents"/>
          <w:docPartUnique/>
        </w:docPartObj>
      </w:sdtPr>
      <w:sdtEndPr>
        <w:rPr>
          <w:noProof/>
        </w:rPr>
      </w:sdtEndPr>
      <w:sdtContent>
        <w:p w14:paraId="0F569B33" w14:textId="26D40CC7" w:rsidR="00BE60DF" w:rsidRDefault="00BE60DF" w:rsidP="00BE60DF">
          <w:pPr>
            <w:pStyle w:val="TOCHeading"/>
          </w:pPr>
          <w:r>
            <w:t>Table of Contents</w:t>
          </w:r>
        </w:p>
        <w:p w14:paraId="00B16312" w14:textId="77777777" w:rsidR="002664F0" w:rsidRDefault="007E6448">
          <w:pPr>
            <w:pStyle w:val="TOC1"/>
            <w:tabs>
              <w:tab w:val="left" w:pos="440"/>
              <w:tab w:val="right" w:leader="dot" w:pos="9350"/>
            </w:tabs>
            <w:rPr>
              <w:rFonts w:eastAsiaTheme="minorEastAsia" w:cstheme="minorBidi"/>
              <w:b w:val="0"/>
              <w:bCs w:val="0"/>
              <w:noProof/>
              <w:color w:val="auto"/>
              <w:lang w:eastAsia="zh-CN"/>
            </w:rPr>
          </w:pPr>
          <w:r>
            <w:fldChar w:fldCharType="begin"/>
          </w:r>
          <w:r>
            <w:instrText xml:space="preserve"> TOC \o "1-3" \h \z \u </w:instrText>
          </w:r>
          <w:r>
            <w:fldChar w:fldCharType="separate"/>
          </w:r>
          <w:hyperlink w:anchor="_Toc480907387" w:history="1">
            <w:r w:rsidR="002664F0" w:rsidRPr="00F856FB">
              <w:rPr>
                <w:rStyle w:val="Hyperlink"/>
                <w:noProof/>
                <w:lang w:eastAsia="zh-CN"/>
              </w:rPr>
              <w:t>1.</w:t>
            </w:r>
            <w:r w:rsidR="002664F0">
              <w:rPr>
                <w:rFonts w:eastAsiaTheme="minorEastAsia" w:cstheme="minorBidi"/>
                <w:b w:val="0"/>
                <w:bCs w:val="0"/>
                <w:noProof/>
                <w:color w:val="auto"/>
                <w:lang w:eastAsia="zh-CN"/>
              </w:rPr>
              <w:tab/>
            </w:r>
            <w:r w:rsidR="002664F0" w:rsidRPr="00F856FB">
              <w:rPr>
                <w:rStyle w:val="Hyperlink"/>
                <w:noProof/>
              </w:rPr>
              <w:t>Methodology</w:t>
            </w:r>
            <w:r w:rsidR="002664F0">
              <w:rPr>
                <w:noProof/>
                <w:webHidden/>
              </w:rPr>
              <w:tab/>
            </w:r>
            <w:r w:rsidR="002664F0">
              <w:rPr>
                <w:noProof/>
                <w:webHidden/>
              </w:rPr>
              <w:fldChar w:fldCharType="begin"/>
            </w:r>
            <w:r w:rsidR="002664F0">
              <w:rPr>
                <w:noProof/>
                <w:webHidden/>
              </w:rPr>
              <w:instrText xml:space="preserve"> PAGEREF _Toc480907387 \h </w:instrText>
            </w:r>
            <w:r w:rsidR="002664F0">
              <w:rPr>
                <w:noProof/>
                <w:webHidden/>
              </w:rPr>
            </w:r>
            <w:r w:rsidR="002664F0">
              <w:rPr>
                <w:noProof/>
                <w:webHidden/>
              </w:rPr>
              <w:fldChar w:fldCharType="separate"/>
            </w:r>
            <w:r w:rsidR="002664F0">
              <w:rPr>
                <w:noProof/>
                <w:webHidden/>
              </w:rPr>
              <w:t>2</w:t>
            </w:r>
            <w:r w:rsidR="002664F0">
              <w:rPr>
                <w:noProof/>
                <w:webHidden/>
              </w:rPr>
              <w:fldChar w:fldCharType="end"/>
            </w:r>
          </w:hyperlink>
        </w:p>
        <w:p w14:paraId="30325380" w14:textId="77777777" w:rsidR="002664F0" w:rsidRDefault="002664F0">
          <w:pPr>
            <w:pStyle w:val="TOC2"/>
            <w:tabs>
              <w:tab w:val="left" w:pos="880"/>
              <w:tab w:val="right" w:leader="dot" w:pos="9350"/>
            </w:tabs>
            <w:rPr>
              <w:rFonts w:eastAsiaTheme="minorEastAsia" w:cstheme="minorBidi"/>
              <w:b w:val="0"/>
              <w:bCs w:val="0"/>
              <w:noProof/>
              <w:color w:val="auto"/>
              <w:sz w:val="24"/>
              <w:szCs w:val="24"/>
              <w:lang w:eastAsia="zh-CN"/>
            </w:rPr>
          </w:pPr>
          <w:hyperlink w:anchor="_Toc480907388" w:history="1">
            <w:r w:rsidRPr="00F856FB">
              <w:rPr>
                <w:rStyle w:val="Hyperlink"/>
                <w:noProof/>
                <w:lang w:eastAsia="zh-CN"/>
              </w:rPr>
              <w:t>1.1</w:t>
            </w:r>
            <w:r>
              <w:rPr>
                <w:rFonts w:eastAsiaTheme="minorEastAsia" w:cstheme="minorBidi"/>
                <w:b w:val="0"/>
                <w:bCs w:val="0"/>
                <w:noProof/>
                <w:color w:val="auto"/>
                <w:sz w:val="24"/>
                <w:szCs w:val="24"/>
                <w:lang w:eastAsia="zh-CN"/>
              </w:rPr>
              <w:tab/>
            </w:r>
            <w:r w:rsidRPr="00F856FB">
              <w:rPr>
                <w:rStyle w:val="Hyperlink"/>
                <w:noProof/>
                <w:lang w:eastAsia="zh-CN"/>
              </w:rPr>
              <w:t>BigInteger Class</w:t>
            </w:r>
            <w:r>
              <w:rPr>
                <w:noProof/>
                <w:webHidden/>
              </w:rPr>
              <w:tab/>
            </w:r>
            <w:r>
              <w:rPr>
                <w:noProof/>
                <w:webHidden/>
              </w:rPr>
              <w:fldChar w:fldCharType="begin"/>
            </w:r>
            <w:r>
              <w:rPr>
                <w:noProof/>
                <w:webHidden/>
              </w:rPr>
              <w:instrText xml:space="preserve"> PAGEREF _Toc480907388 \h </w:instrText>
            </w:r>
            <w:r>
              <w:rPr>
                <w:noProof/>
                <w:webHidden/>
              </w:rPr>
            </w:r>
            <w:r>
              <w:rPr>
                <w:noProof/>
                <w:webHidden/>
              </w:rPr>
              <w:fldChar w:fldCharType="separate"/>
            </w:r>
            <w:r>
              <w:rPr>
                <w:noProof/>
                <w:webHidden/>
              </w:rPr>
              <w:t>2</w:t>
            </w:r>
            <w:r>
              <w:rPr>
                <w:noProof/>
                <w:webHidden/>
              </w:rPr>
              <w:fldChar w:fldCharType="end"/>
            </w:r>
          </w:hyperlink>
        </w:p>
        <w:p w14:paraId="15BA248E" w14:textId="77777777" w:rsidR="002664F0" w:rsidRDefault="002664F0">
          <w:pPr>
            <w:pStyle w:val="TOC2"/>
            <w:tabs>
              <w:tab w:val="left" w:pos="880"/>
              <w:tab w:val="right" w:leader="dot" w:pos="9350"/>
            </w:tabs>
            <w:rPr>
              <w:rFonts w:eastAsiaTheme="minorEastAsia" w:cstheme="minorBidi"/>
              <w:b w:val="0"/>
              <w:bCs w:val="0"/>
              <w:noProof/>
              <w:color w:val="auto"/>
              <w:sz w:val="24"/>
              <w:szCs w:val="24"/>
              <w:lang w:eastAsia="zh-CN"/>
            </w:rPr>
          </w:pPr>
          <w:hyperlink w:anchor="_Toc480907389" w:history="1">
            <w:r w:rsidRPr="00F856FB">
              <w:rPr>
                <w:rStyle w:val="Hyperlink"/>
                <w:noProof/>
              </w:rPr>
              <w:t>1.2</w:t>
            </w:r>
            <w:r>
              <w:rPr>
                <w:rFonts w:eastAsiaTheme="minorEastAsia" w:cstheme="minorBidi"/>
                <w:b w:val="0"/>
                <w:bCs w:val="0"/>
                <w:noProof/>
                <w:color w:val="auto"/>
                <w:sz w:val="24"/>
                <w:szCs w:val="24"/>
                <w:lang w:eastAsia="zh-CN"/>
              </w:rPr>
              <w:tab/>
            </w:r>
            <w:r w:rsidRPr="00F856FB">
              <w:rPr>
                <w:rStyle w:val="Hyperlink"/>
                <w:noProof/>
              </w:rPr>
              <w:t>Key Pairs Creation</w:t>
            </w:r>
            <w:r>
              <w:rPr>
                <w:noProof/>
                <w:webHidden/>
              </w:rPr>
              <w:tab/>
            </w:r>
            <w:r>
              <w:rPr>
                <w:noProof/>
                <w:webHidden/>
              </w:rPr>
              <w:fldChar w:fldCharType="begin"/>
            </w:r>
            <w:r>
              <w:rPr>
                <w:noProof/>
                <w:webHidden/>
              </w:rPr>
              <w:instrText xml:space="preserve"> PAGEREF _Toc480907389 \h </w:instrText>
            </w:r>
            <w:r>
              <w:rPr>
                <w:noProof/>
                <w:webHidden/>
              </w:rPr>
            </w:r>
            <w:r>
              <w:rPr>
                <w:noProof/>
                <w:webHidden/>
              </w:rPr>
              <w:fldChar w:fldCharType="separate"/>
            </w:r>
            <w:r>
              <w:rPr>
                <w:noProof/>
                <w:webHidden/>
              </w:rPr>
              <w:t>2</w:t>
            </w:r>
            <w:r>
              <w:rPr>
                <w:noProof/>
                <w:webHidden/>
              </w:rPr>
              <w:fldChar w:fldCharType="end"/>
            </w:r>
          </w:hyperlink>
        </w:p>
        <w:p w14:paraId="21190C67" w14:textId="77777777" w:rsidR="002664F0" w:rsidRDefault="002664F0">
          <w:pPr>
            <w:pStyle w:val="TOC2"/>
            <w:tabs>
              <w:tab w:val="left" w:pos="880"/>
              <w:tab w:val="right" w:leader="dot" w:pos="9350"/>
            </w:tabs>
            <w:rPr>
              <w:rFonts w:eastAsiaTheme="minorEastAsia" w:cstheme="minorBidi"/>
              <w:b w:val="0"/>
              <w:bCs w:val="0"/>
              <w:noProof/>
              <w:color w:val="auto"/>
              <w:sz w:val="24"/>
              <w:szCs w:val="24"/>
              <w:lang w:eastAsia="zh-CN"/>
            </w:rPr>
          </w:pPr>
          <w:hyperlink w:anchor="_Toc480907390" w:history="1">
            <w:r w:rsidRPr="00F856FB">
              <w:rPr>
                <w:rStyle w:val="Hyperlink"/>
                <w:noProof/>
              </w:rPr>
              <w:t>1.3</w:t>
            </w:r>
            <w:r>
              <w:rPr>
                <w:rFonts w:eastAsiaTheme="minorEastAsia" w:cstheme="minorBidi"/>
                <w:b w:val="0"/>
                <w:bCs w:val="0"/>
                <w:noProof/>
                <w:color w:val="auto"/>
                <w:sz w:val="24"/>
                <w:szCs w:val="24"/>
                <w:lang w:eastAsia="zh-CN"/>
              </w:rPr>
              <w:tab/>
            </w:r>
            <w:r w:rsidRPr="00F856FB">
              <w:rPr>
                <w:rStyle w:val="Hyperlink"/>
                <w:noProof/>
              </w:rPr>
              <w:t>Encrypt Message</w:t>
            </w:r>
            <w:r>
              <w:rPr>
                <w:noProof/>
                <w:webHidden/>
              </w:rPr>
              <w:tab/>
            </w:r>
            <w:r>
              <w:rPr>
                <w:noProof/>
                <w:webHidden/>
              </w:rPr>
              <w:fldChar w:fldCharType="begin"/>
            </w:r>
            <w:r>
              <w:rPr>
                <w:noProof/>
                <w:webHidden/>
              </w:rPr>
              <w:instrText xml:space="preserve"> PAGEREF _Toc480907390 \h </w:instrText>
            </w:r>
            <w:r>
              <w:rPr>
                <w:noProof/>
                <w:webHidden/>
              </w:rPr>
            </w:r>
            <w:r>
              <w:rPr>
                <w:noProof/>
                <w:webHidden/>
              </w:rPr>
              <w:fldChar w:fldCharType="separate"/>
            </w:r>
            <w:r>
              <w:rPr>
                <w:noProof/>
                <w:webHidden/>
              </w:rPr>
              <w:t>3</w:t>
            </w:r>
            <w:r>
              <w:rPr>
                <w:noProof/>
                <w:webHidden/>
              </w:rPr>
              <w:fldChar w:fldCharType="end"/>
            </w:r>
          </w:hyperlink>
        </w:p>
        <w:p w14:paraId="58FD9F13" w14:textId="77777777" w:rsidR="002664F0" w:rsidRDefault="002664F0">
          <w:pPr>
            <w:pStyle w:val="TOC2"/>
            <w:tabs>
              <w:tab w:val="left" w:pos="880"/>
              <w:tab w:val="right" w:leader="dot" w:pos="9350"/>
            </w:tabs>
            <w:rPr>
              <w:rFonts w:eastAsiaTheme="minorEastAsia" w:cstheme="minorBidi"/>
              <w:b w:val="0"/>
              <w:bCs w:val="0"/>
              <w:noProof/>
              <w:color w:val="auto"/>
              <w:sz w:val="24"/>
              <w:szCs w:val="24"/>
              <w:lang w:eastAsia="zh-CN"/>
            </w:rPr>
          </w:pPr>
          <w:hyperlink w:anchor="_Toc480907391" w:history="1">
            <w:r w:rsidRPr="00F856FB">
              <w:rPr>
                <w:rStyle w:val="Hyperlink"/>
                <w:noProof/>
              </w:rPr>
              <w:t>1.4</w:t>
            </w:r>
            <w:r>
              <w:rPr>
                <w:rFonts w:eastAsiaTheme="minorEastAsia" w:cstheme="minorBidi"/>
                <w:b w:val="0"/>
                <w:bCs w:val="0"/>
                <w:noProof/>
                <w:color w:val="auto"/>
                <w:sz w:val="24"/>
                <w:szCs w:val="24"/>
                <w:lang w:eastAsia="zh-CN"/>
              </w:rPr>
              <w:tab/>
            </w:r>
            <w:r w:rsidRPr="00F856FB">
              <w:rPr>
                <w:rStyle w:val="Hyperlink"/>
                <w:noProof/>
              </w:rPr>
              <w:t>Decrypt Message</w:t>
            </w:r>
            <w:r>
              <w:rPr>
                <w:noProof/>
                <w:webHidden/>
              </w:rPr>
              <w:tab/>
            </w:r>
            <w:r>
              <w:rPr>
                <w:noProof/>
                <w:webHidden/>
              </w:rPr>
              <w:fldChar w:fldCharType="begin"/>
            </w:r>
            <w:r>
              <w:rPr>
                <w:noProof/>
                <w:webHidden/>
              </w:rPr>
              <w:instrText xml:space="preserve"> PAGEREF _Toc480907391 \h </w:instrText>
            </w:r>
            <w:r>
              <w:rPr>
                <w:noProof/>
                <w:webHidden/>
              </w:rPr>
            </w:r>
            <w:r>
              <w:rPr>
                <w:noProof/>
                <w:webHidden/>
              </w:rPr>
              <w:fldChar w:fldCharType="separate"/>
            </w:r>
            <w:r>
              <w:rPr>
                <w:noProof/>
                <w:webHidden/>
              </w:rPr>
              <w:t>3</w:t>
            </w:r>
            <w:r>
              <w:rPr>
                <w:noProof/>
                <w:webHidden/>
              </w:rPr>
              <w:fldChar w:fldCharType="end"/>
            </w:r>
          </w:hyperlink>
        </w:p>
        <w:p w14:paraId="14CC8152" w14:textId="77777777" w:rsidR="002664F0" w:rsidRDefault="002664F0">
          <w:pPr>
            <w:pStyle w:val="TOC1"/>
            <w:tabs>
              <w:tab w:val="left" w:pos="440"/>
              <w:tab w:val="right" w:leader="dot" w:pos="9350"/>
            </w:tabs>
            <w:rPr>
              <w:rFonts w:eastAsiaTheme="minorEastAsia" w:cstheme="minorBidi"/>
              <w:b w:val="0"/>
              <w:bCs w:val="0"/>
              <w:noProof/>
              <w:color w:val="auto"/>
              <w:lang w:eastAsia="zh-CN"/>
            </w:rPr>
          </w:pPr>
          <w:hyperlink w:anchor="_Toc480907392" w:history="1">
            <w:r w:rsidRPr="00F856FB">
              <w:rPr>
                <w:rStyle w:val="Hyperlink"/>
                <w:noProof/>
              </w:rPr>
              <w:t>2.</w:t>
            </w:r>
            <w:r>
              <w:rPr>
                <w:rFonts w:eastAsiaTheme="minorEastAsia" w:cstheme="minorBidi"/>
                <w:b w:val="0"/>
                <w:bCs w:val="0"/>
                <w:noProof/>
                <w:color w:val="auto"/>
                <w:lang w:eastAsia="zh-CN"/>
              </w:rPr>
              <w:tab/>
            </w:r>
            <w:r w:rsidRPr="00F856FB">
              <w:rPr>
                <w:rStyle w:val="Hyperlink"/>
                <w:noProof/>
              </w:rPr>
              <w:t>Limitations</w:t>
            </w:r>
            <w:r>
              <w:rPr>
                <w:noProof/>
                <w:webHidden/>
              </w:rPr>
              <w:tab/>
            </w:r>
            <w:r>
              <w:rPr>
                <w:noProof/>
                <w:webHidden/>
              </w:rPr>
              <w:fldChar w:fldCharType="begin"/>
            </w:r>
            <w:r>
              <w:rPr>
                <w:noProof/>
                <w:webHidden/>
              </w:rPr>
              <w:instrText xml:space="preserve"> PAGEREF _Toc480907392 \h </w:instrText>
            </w:r>
            <w:r>
              <w:rPr>
                <w:noProof/>
                <w:webHidden/>
              </w:rPr>
            </w:r>
            <w:r>
              <w:rPr>
                <w:noProof/>
                <w:webHidden/>
              </w:rPr>
              <w:fldChar w:fldCharType="separate"/>
            </w:r>
            <w:r>
              <w:rPr>
                <w:noProof/>
                <w:webHidden/>
              </w:rPr>
              <w:t>3</w:t>
            </w:r>
            <w:r>
              <w:rPr>
                <w:noProof/>
                <w:webHidden/>
              </w:rPr>
              <w:fldChar w:fldCharType="end"/>
            </w:r>
          </w:hyperlink>
        </w:p>
        <w:p w14:paraId="0489E7AE" w14:textId="77777777" w:rsidR="002664F0" w:rsidRDefault="002664F0">
          <w:pPr>
            <w:pStyle w:val="TOC1"/>
            <w:tabs>
              <w:tab w:val="left" w:pos="440"/>
              <w:tab w:val="right" w:leader="dot" w:pos="9350"/>
            </w:tabs>
            <w:rPr>
              <w:rFonts w:eastAsiaTheme="minorEastAsia" w:cstheme="minorBidi"/>
              <w:b w:val="0"/>
              <w:bCs w:val="0"/>
              <w:noProof/>
              <w:color w:val="auto"/>
              <w:lang w:eastAsia="zh-CN"/>
            </w:rPr>
          </w:pPr>
          <w:hyperlink w:anchor="_Toc480907393" w:history="1">
            <w:r w:rsidRPr="00F856FB">
              <w:rPr>
                <w:rStyle w:val="Hyperlink"/>
                <w:noProof/>
                <w:lang w:eastAsia="zh-CN"/>
              </w:rPr>
              <w:t>3.</w:t>
            </w:r>
            <w:r>
              <w:rPr>
                <w:rFonts w:eastAsiaTheme="minorEastAsia" w:cstheme="minorBidi"/>
                <w:b w:val="0"/>
                <w:bCs w:val="0"/>
                <w:noProof/>
                <w:color w:val="auto"/>
                <w:lang w:eastAsia="zh-CN"/>
              </w:rPr>
              <w:tab/>
            </w:r>
            <w:r w:rsidRPr="00F856FB">
              <w:rPr>
                <w:rStyle w:val="Hyperlink"/>
                <w:noProof/>
                <w:lang w:eastAsia="zh-CN"/>
              </w:rPr>
              <w:t>Problems Encountered</w:t>
            </w:r>
            <w:r>
              <w:rPr>
                <w:noProof/>
                <w:webHidden/>
              </w:rPr>
              <w:tab/>
            </w:r>
            <w:r>
              <w:rPr>
                <w:noProof/>
                <w:webHidden/>
              </w:rPr>
              <w:fldChar w:fldCharType="begin"/>
            </w:r>
            <w:r>
              <w:rPr>
                <w:noProof/>
                <w:webHidden/>
              </w:rPr>
              <w:instrText xml:space="preserve"> PAGEREF _Toc480907393 \h </w:instrText>
            </w:r>
            <w:r>
              <w:rPr>
                <w:noProof/>
                <w:webHidden/>
              </w:rPr>
            </w:r>
            <w:r>
              <w:rPr>
                <w:noProof/>
                <w:webHidden/>
              </w:rPr>
              <w:fldChar w:fldCharType="separate"/>
            </w:r>
            <w:r>
              <w:rPr>
                <w:noProof/>
                <w:webHidden/>
              </w:rPr>
              <w:t>3</w:t>
            </w:r>
            <w:r>
              <w:rPr>
                <w:noProof/>
                <w:webHidden/>
              </w:rPr>
              <w:fldChar w:fldCharType="end"/>
            </w:r>
          </w:hyperlink>
        </w:p>
        <w:p w14:paraId="3989BD3A" w14:textId="77777777" w:rsidR="002664F0" w:rsidRDefault="002664F0">
          <w:pPr>
            <w:pStyle w:val="TOC1"/>
            <w:tabs>
              <w:tab w:val="left" w:pos="440"/>
              <w:tab w:val="right" w:leader="dot" w:pos="9350"/>
            </w:tabs>
            <w:rPr>
              <w:rFonts w:eastAsiaTheme="minorEastAsia" w:cstheme="minorBidi"/>
              <w:b w:val="0"/>
              <w:bCs w:val="0"/>
              <w:noProof/>
              <w:color w:val="auto"/>
              <w:lang w:eastAsia="zh-CN"/>
            </w:rPr>
          </w:pPr>
          <w:hyperlink w:anchor="_Toc480907394" w:history="1">
            <w:r w:rsidRPr="00F856FB">
              <w:rPr>
                <w:rStyle w:val="Hyperlink"/>
                <w:noProof/>
                <w:lang w:eastAsia="zh-CN"/>
              </w:rPr>
              <w:t>4.</w:t>
            </w:r>
            <w:r>
              <w:rPr>
                <w:rFonts w:eastAsiaTheme="minorEastAsia" w:cstheme="minorBidi"/>
                <w:b w:val="0"/>
                <w:bCs w:val="0"/>
                <w:noProof/>
                <w:color w:val="auto"/>
                <w:lang w:eastAsia="zh-CN"/>
              </w:rPr>
              <w:tab/>
            </w:r>
            <w:r w:rsidRPr="00F856FB">
              <w:rPr>
                <w:rStyle w:val="Hyperlink"/>
                <w:noProof/>
                <w:lang w:eastAsia="zh-CN"/>
              </w:rPr>
              <w:t>Example Output</w:t>
            </w:r>
            <w:r>
              <w:rPr>
                <w:noProof/>
                <w:webHidden/>
              </w:rPr>
              <w:tab/>
            </w:r>
            <w:r>
              <w:rPr>
                <w:noProof/>
                <w:webHidden/>
              </w:rPr>
              <w:fldChar w:fldCharType="begin"/>
            </w:r>
            <w:r>
              <w:rPr>
                <w:noProof/>
                <w:webHidden/>
              </w:rPr>
              <w:instrText xml:space="preserve"> PAGEREF _Toc480907394 \h </w:instrText>
            </w:r>
            <w:r>
              <w:rPr>
                <w:noProof/>
                <w:webHidden/>
              </w:rPr>
            </w:r>
            <w:r>
              <w:rPr>
                <w:noProof/>
                <w:webHidden/>
              </w:rPr>
              <w:fldChar w:fldCharType="separate"/>
            </w:r>
            <w:r>
              <w:rPr>
                <w:noProof/>
                <w:webHidden/>
              </w:rPr>
              <w:t>4</w:t>
            </w:r>
            <w:r>
              <w:rPr>
                <w:noProof/>
                <w:webHidden/>
              </w:rPr>
              <w:fldChar w:fldCharType="end"/>
            </w:r>
          </w:hyperlink>
        </w:p>
        <w:p w14:paraId="742D2AB1" w14:textId="77777777" w:rsidR="002664F0" w:rsidRDefault="002664F0">
          <w:pPr>
            <w:pStyle w:val="TOC2"/>
            <w:tabs>
              <w:tab w:val="left" w:pos="880"/>
              <w:tab w:val="right" w:leader="dot" w:pos="9350"/>
            </w:tabs>
            <w:rPr>
              <w:rFonts w:eastAsiaTheme="minorEastAsia" w:cstheme="minorBidi"/>
              <w:b w:val="0"/>
              <w:bCs w:val="0"/>
              <w:noProof/>
              <w:color w:val="auto"/>
              <w:sz w:val="24"/>
              <w:szCs w:val="24"/>
              <w:lang w:eastAsia="zh-CN"/>
            </w:rPr>
          </w:pPr>
          <w:hyperlink w:anchor="_Toc480907395" w:history="1">
            <w:r w:rsidRPr="00F856FB">
              <w:rPr>
                <w:rStyle w:val="Hyperlink"/>
                <w:noProof/>
                <w:lang w:eastAsia="zh-CN"/>
              </w:rPr>
              <w:t>4.1</w:t>
            </w:r>
            <w:r>
              <w:rPr>
                <w:rFonts w:eastAsiaTheme="minorEastAsia" w:cstheme="minorBidi"/>
                <w:b w:val="0"/>
                <w:bCs w:val="0"/>
                <w:noProof/>
                <w:color w:val="auto"/>
                <w:sz w:val="24"/>
                <w:szCs w:val="24"/>
                <w:lang w:eastAsia="zh-CN"/>
              </w:rPr>
              <w:tab/>
            </w:r>
            <w:r w:rsidRPr="00F856FB">
              <w:rPr>
                <w:rStyle w:val="Hyperlink"/>
                <w:noProof/>
                <w:lang w:eastAsia="zh-CN"/>
              </w:rPr>
              <w:t>A Digit / Character</w:t>
            </w:r>
            <w:r>
              <w:rPr>
                <w:noProof/>
                <w:webHidden/>
              </w:rPr>
              <w:tab/>
            </w:r>
            <w:r>
              <w:rPr>
                <w:noProof/>
                <w:webHidden/>
              </w:rPr>
              <w:fldChar w:fldCharType="begin"/>
            </w:r>
            <w:r>
              <w:rPr>
                <w:noProof/>
                <w:webHidden/>
              </w:rPr>
              <w:instrText xml:space="preserve"> PAGEREF _Toc480907395 \h </w:instrText>
            </w:r>
            <w:r>
              <w:rPr>
                <w:noProof/>
                <w:webHidden/>
              </w:rPr>
            </w:r>
            <w:r>
              <w:rPr>
                <w:noProof/>
                <w:webHidden/>
              </w:rPr>
              <w:fldChar w:fldCharType="separate"/>
            </w:r>
            <w:r>
              <w:rPr>
                <w:noProof/>
                <w:webHidden/>
              </w:rPr>
              <w:t>4</w:t>
            </w:r>
            <w:r>
              <w:rPr>
                <w:noProof/>
                <w:webHidden/>
              </w:rPr>
              <w:fldChar w:fldCharType="end"/>
            </w:r>
          </w:hyperlink>
        </w:p>
        <w:p w14:paraId="03CBB33A" w14:textId="77777777" w:rsidR="002664F0" w:rsidRDefault="002664F0">
          <w:pPr>
            <w:pStyle w:val="TOC3"/>
            <w:tabs>
              <w:tab w:val="left" w:pos="880"/>
              <w:tab w:val="right" w:leader="dot" w:pos="9350"/>
            </w:tabs>
            <w:rPr>
              <w:rFonts w:eastAsiaTheme="minorEastAsia" w:cstheme="minorBidi"/>
              <w:noProof/>
              <w:color w:val="auto"/>
              <w:sz w:val="24"/>
              <w:szCs w:val="24"/>
              <w:lang w:eastAsia="zh-CN"/>
            </w:rPr>
          </w:pPr>
          <w:hyperlink w:anchor="_Toc480907396" w:history="1">
            <w:r w:rsidRPr="00F856FB">
              <w:rPr>
                <w:rStyle w:val="Hyperlink"/>
                <w:rFonts w:ascii="Symbol" w:hAnsi="Symbol"/>
                <w:noProof/>
                <w:lang w:eastAsia="zh-CN"/>
              </w:rPr>
              <w:t></w:t>
            </w:r>
            <w:r>
              <w:rPr>
                <w:rFonts w:eastAsiaTheme="minorEastAsia" w:cstheme="minorBidi"/>
                <w:noProof/>
                <w:color w:val="auto"/>
                <w:sz w:val="24"/>
                <w:szCs w:val="24"/>
                <w:lang w:eastAsia="zh-CN"/>
              </w:rPr>
              <w:tab/>
            </w:r>
            <w:r w:rsidRPr="00F856FB">
              <w:rPr>
                <w:rStyle w:val="Hyperlink"/>
                <w:noProof/>
                <w:lang w:eastAsia="zh-CN"/>
              </w:rPr>
              <w:t>digit</w:t>
            </w:r>
            <w:r>
              <w:rPr>
                <w:noProof/>
                <w:webHidden/>
              </w:rPr>
              <w:tab/>
            </w:r>
            <w:r>
              <w:rPr>
                <w:noProof/>
                <w:webHidden/>
              </w:rPr>
              <w:fldChar w:fldCharType="begin"/>
            </w:r>
            <w:r>
              <w:rPr>
                <w:noProof/>
                <w:webHidden/>
              </w:rPr>
              <w:instrText xml:space="preserve"> PAGEREF _Toc480907396 \h </w:instrText>
            </w:r>
            <w:r>
              <w:rPr>
                <w:noProof/>
                <w:webHidden/>
              </w:rPr>
            </w:r>
            <w:r>
              <w:rPr>
                <w:noProof/>
                <w:webHidden/>
              </w:rPr>
              <w:fldChar w:fldCharType="separate"/>
            </w:r>
            <w:r>
              <w:rPr>
                <w:noProof/>
                <w:webHidden/>
              </w:rPr>
              <w:t>4</w:t>
            </w:r>
            <w:r>
              <w:rPr>
                <w:noProof/>
                <w:webHidden/>
              </w:rPr>
              <w:fldChar w:fldCharType="end"/>
            </w:r>
          </w:hyperlink>
        </w:p>
        <w:p w14:paraId="38A77357" w14:textId="77777777" w:rsidR="002664F0" w:rsidRDefault="002664F0">
          <w:pPr>
            <w:pStyle w:val="TOC3"/>
            <w:tabs>
              <w:tab w:val="left" w:pos="880"/>
              <w:tab w:val="right" w:leader="dot" w:pos="9350"/>
            </w:tabs>
            <w:rPr>
              <w:rFonts w:eastAsiaTheme="minorEastAsia" w:cstheme="minorBidi"/>
              <w:noProof/>
              <w:color w:val="auto"/>
              <w:sz w:val="24"/>
              <w:szCs w:val="24"/>
              <w:lang w:eastAsia="zh-CN"/>
            </w:rPr>
          </w:pPr>
          <w:hyperlink w:anchor="_Toc480907397" w:history="1">
            <w:r w:rsidRPr="00F856FB">
              <w:rPr>
                <w:rStyle w:val="Hyperlink"/>
                <w:rFonts w:ascii="Symbol" w:hAnsi="Symbol"/>
                <w:noProof/>
                <w:lang w:eastAsia="zh-CN"/>
              </w:rPr>
              <w:t></w:t>
            </w:r>
            <w:r>
              <w:rPr>
                <w:rFonts w:eastAsiaTheme="minorEastAsia" w:cstheme="minorBidi"/>
                <w:noProof/>
                <w:color w:val="auto"/>
                <w:sz w:val="24"/>
                <w:szCs w:val="24"/>
                <w:lang w:eastAsia="zh-CN"/>
              </w:rPr>
              <w:tab/>
            </w:r>
            <w:r w:rsidRPr="00F856FB">
              <w:rPr>
                <w:rStyle w:val="Hyperlink"/>
                <w:noProof/>
                <w:lang w:eastAsia="zh-CN"/>
              </w:rPr>
              <w:t>letter</w:t>
            </w:r>
            <w:r>
              <w:rPr>
                <w:noProof/>
                <w:webHidden/>
              </w:rPr>
              <w:tab/>
            </w:r>
            <w:r>
              <w:rPr>
                <w:noProof/>
                <w:webHidden/>
              </w:rPr>
              <w:fldChar w:fldCharType="begin"/>
            </w:r>
            <w:r>
              <w:rPr>
                <w:noProof/>
                <w:webHidden/>
              </w:rPr>
              <w:instrText xml:space="preserve"> PAGEREF _Toc480907397 \h </w:instrText>
            </w:r>
            <w:r>
              <w:rPr>
                <w:noProof/>
                <w:webHidden/>
              </w:rPr>
            </w:r>
            <w:r>
              <w:rPr>
                <w:noProof/>
                <w:webHidden/>
              </w:rPr>
              <w:fldChar w:fldCharType="separate"/>
            </w:r>
            <w:r>
              <w:rPr>
                <w:noProof/>
                <w:webHidden/>
              </w:rPr>
              <w:t>5</w:t>
            </w:r>
            <w:r>
              <w:rPr>
                <w:noProof/>
                <w:webHidden/>
              </w:rPr>
              <w:fldChar w:fldCharType="end"/>
            </w:r>
          </w:hyperlink>
        </w:p>
        <w:p w14:paraId="0B009E16" w14:textId="77777777" w:rsidR="002664F0" w:rsidRDefault="002664F0">
          <w:pPr>
            <w:pStyle w:val="TOC3"/>
            <w:tabs>
              <w:tab w:val="left" w:pos="880"/>
              <w:tab w:val="right" w:leader="dot" w:pos="9350"/>
            </w:tabs>
            <w:rPr>
              <w:rFonts w:eastAsiaTheme="minorEastAsia" w:cstheme="minorBidi"/>
              <w:noProof/>
              <w:color w:val="auto"/>
              <w:sz w:val="24"/>
              <w:szCs w:val="24"/>
              <w:lang w:eastAsia="zh-CN"/>
            </w:rPr>
          </w:pPr>
          <w:hyperlink w:anchor="_Toc480907398" w:history="1">
            <w:r w:rsidRPr="00F856FB">
              <w:rPr>
                <w:rStyle w:val="Hyperlink"/>
                <w:rFonts w:ascii="Symbol" w:hAnsi="Symbol"/>
                <w:noProof/>
                <w:lang w:eastAsia="zh-CN"/>
              </w:rPr>
              <w:t></w:t>
            </w:r>
            <w:r>
              <w:rPr>
                <w:rFonts w:eastAsiaTheme="minorEastAsia" w:cstheme="minorBidi"/>
                <w:noProof/>
                <w:color w:val="auto"/>
                <w:sz w:val="24"/>
                <w:szCs w:val="24"/>
                <w:lang w:eastAsia="zh-CN"/>
              </w:rPr>
              <w:tab/>
            </w:r>
            <w:r w:rsidRPr="00F856FB">
              <w:rPr>
                <w:rStyle w:val="Hyperlink"/>
                <w:noProof/>
                <w:lang w:eastAsia="zh-CN"/>
              </w:rPr>
              <w:t>character</w:t>
            </w:r>
            <w:r>
              <w:rPr>
                <w:noProof/>
                <w:webHidden/>
              </w:rPr>
              <w:tab/>
            </w:r>
            <w:r>
              <w:rPr>
                <w:noProof/>
                <w:webHidden/>
              </w:rPr>
              <w:fldChar w:fldCharType="begin"/>
            </w:r>
            <w:r>
              <w:rPr>
                <w:noProof/>
                <w:webHidden/>
              </w:rPr>
              <w:instrText xml:space="preserve"> PAGEREF _Toc480907398 \h </w:instrText>
            </w:r>
            <w:r>
              <w:rPr>
                <w:noProof/>
                <w:webHidden/>
              </w:rPr>
            </w:r>
            <w:r>
              <w:rPr>
                <w:noProof/>
                <w:webHidden/>
              </w:rPr>
              <w:fldChar w:fldCharType="separate"/>
            </w:r>
            <w:r>
              <w:rPr>
                <w:noProof/>
                <w:webHidden/>
              </w:rPr>
              <w:t>7</w:t>
            </w:r>
            <w:r>
              <w:rPr>
                <w:noProof/>
                <w:webHidden/>
              </w:rPr>
              <w:fldChar w:fldCharType="end"/>
            </w:r>
          </w:hyperlink>
        </w:p>
        <w:p w14:paraId="31BD5E6D" w14:textId="77777777" w:rsidR="002664F0" w:rsidRDefault="002664F0">
          <w:pPr>
            <w:pStyle w:val="TOC2"/>
            <w:tabs>
              <w:tab w:val="left" w:pos="880"/>
              <w:tab w:val="right" w:leader="dot" w:pos="9350"/>
            </w:tabs>
            <w:rPr>
              <w:rFonts w:eastAsiaTheme="minorEastAsia" w:cstheme="minorBidi"/>
              <w:b w:val="0"/>
              <w:bCs w:val="0"/>
              <w:noProof/>
              <w:color w:val="auto"/>
              <w:sz w:val="24"/>
              <w:szCs w:val="24"/>
              <w:lang w:eastAsia="zh-CN"/>
            </w:rPr>
          </w:pPr>
          <w:hyperlink w:anchor="_Toc480907399" w:history="1">
            <w:r w:rsidRPr="00F856FB">
              <w:rPr>
                <w:rStyle w:val="Hyperlink"/>
                <w:noProof/>
                <w:lang w:eastAsia="zh-CN"/>
              </w:rPr>
              <w:t>4.2</w:t>
            </w:r>
            <w:r>
              <w:rPr>
                <w:rFonts w:eastAsiaTheme="minorEastAsia" w:cstheme="minorBidi"/>
                <w:b w:val="0"/>
                <w:bCs w:val="0"/>
                <w:noProof/>
                <w:color w:val="auto"/>
                <w:sz w:val="24"/>
                <w:szCs w:val="24"/>
                <w:lang w:eastAsia="zh-CN"/>
              </w:rPr>
              <w:tab/>
            </w:r>
            <w:r w:rsidRPr="00F856FB">
              <w:rPr>
                <w:rStyle w:val="Hyperlink"/>
                <w:noProof/>
                <w:lang w:eastAsia="zh-CN"/>
              </w:rPr>
              <w:t>A Word</w:t>
            </w:r>
            <w:r>
              <w:rPr>
                <w:noProof/>
                <w:webHidden/>
              </w:rPr>
              <w:tab/>
            </w:r>
            <w:r>
              <w:rPr>
                <w:noProof/>
                <w:webHidden/>
              </w:rPr>
              <w:fldChar w:fldCharType="begin"/>
            </w:r>
            <w:r>
              <w:rPr>
                <w:noProof/>
                <w:webHidden/>
              </w:rPr>
              <w:instrText xml:space="preserve"> PAGEREF _Toc480907399 \h </w:instrText>
            </w:r>
            <w:r>
              <w:rPr>
                <w:noProof/>
                <w:webHidden/>
              </w:rPr>
            </w:r>
            <w:r>
              <w:rPr>
                <w:noProof/>
                <w:webHidden/>
              </w:rPr>
              <w:fldChar w:fldCharType="separate"/>
            </w:r>
            <w:r>
              <w:rPr>
                <w:noProof/>
                <w:webHidden/>
              </w:rPr>
              <w:t>9</w:t>
            </w:r>
            <w:r>
              <w:rPr>
                <w:noProof/>
                <w:webHidden/>
              </w:rPr>
              <w:fldChar w:fldCharType="end"/>
            </w:r>
          </w:hyperlink>
        </w:p>
        <w:p w14:paraId="48DC4A6C" w14:textId="77777777" w:rsidR="002664F0" w:rsidRDefault="002664F0">
          <w:pPr>
            <w:pStyle w:val="TOC2"/>
            <w:tabs>
              <w:tab w:val="left" w:pos="880"/>
              <w:tab w:val="right" w:leader="dot" w:pos="9350"/>
            </w:tabs>
            <w:rPr>
              <w:rFonts w:eastAsiaTheme="minorEastAsia" w:cstheme="minorBidi"/>
              <w:b w:val="0"/>
              <w:bCs w:val="0"/>
              <w:noProof/>
              <w:color w:val="auto"/>
              <w:sz w:val="24"/>
              <w:szCs w:val="24"/>
              <w:lang w:eastAsia="zh-CN"/>
            </w:rPr>
          </w:pPr>
          <w:hyperlink w:anchor="_Toc480907400" w:history="1">
            <w:r w:rsidRPr="00F856FB">
              <w:rPr>
                <w:rStyle w:val="Hyperlink"/>
                <w:noProof/>
                <w:lang w:eastAsia="zh-CN"/>
              </w:rPr>
              <w:t>4.3</w:t>
            </w:r>
            <w:r>
              <w:rPr>
                <w:rFonts w:eastAsiaTheme="minorEastAsia" w:cstheme="minorBidi"/>
                <w:b w:val="0"/>
                <w:bCs w:val="0"/>
                <w:noProof/>
                <w:color w:val="auto"/>
                <w:sz w:val="24"/>
                <w:szCs w:val="24"/>
                <w:lang w:eastAsia="zh-CN"/>
              </w:rPr>
              <w:tab/>
            </w:r>
            <w:r w:rsidRPr="00F856FB">
              <w:rPr>
                <w:rStyle w:val="Hyperlink"/>
                <w:noProof/>
                <w:lang w:eastAsia="zh-CN"/>
              </w:rPr>
              <w:t>A Sentence</w:t>
            </w:r>
            <w:r>
              <w:rPr>
                <w:noProof/>
                <w:webHidden/>
              </w:rPr>
              <w:tab/>
            </w:r>
            <w:r>
              <w:rPr>
                <w:noProof/>
                <w:webHidden/>
              </w:rPr>
              <w:fldChar w:fldCharType="begin"/>
            </w:r>
            <w:r>
              <w:rPr>
                <w:noProof/>
                <w:webHidden/>
              </w:rPr>
              <w:instrText xml:space="preserve"> PAGEREF _Toc480907400 \h </w:instrText>
            </w:r>
            <w:r>
              <w:rPr>
                <w:noProof/>
                <w:webHidden/>
              </w:rPr>
            </w:r>
            <w:r>
              <w:rPr>
                <w:noProof/>
                <w:webHidden/>
              </w:rPr>
              <w:fldChar w:fldCharType="separate"/>
            </w:r>
            <w:r>
              <w:rPr>
                <w:noProof/>
                <w:webHidden/>
              </w:rPr>
              <w:t>11</w:t>
            </w:r>
            <w:r>
              <w:rPr>
                <w:noProof/>
                <w:webHidden/>
              </w:rPr>
              <w:fldChar w:fldCharType="end"/>
            </w:r>
          </w:hyperlink>
        </w:p>
        <w:p w14:paraId="461FEE5F" w14:textId="77777777" w:rsidR="002664F0" w:rsidRDefault="002664F0">
          <w:pPr>
            <w:pStyle w:val="TOC2"/>
            <w:tabs>
              <w:tab w:val="left" w:pos="880"/>
              <w:tab w:val="right" w:leader="dot" w:pos="9350"/>
            </w:tabs>
            <w:rPr>
              <w:rFonts w:eastAsiaTheme="minorEastAsia" w:cstheme="minorBidi"/>
              <w:b w:val="0"/>
              <w:bCs w:val="0"/>
              <w:noProof/>
              <w:color w:val="auto"/>
              <w:sz w:val="24"/>
              <w:szCs w:val="24"/>
              <w:lang w:eastAsia="zh-CN"/>
            </w:rPr>
          </w:pPr>
          <w:hyperlink w:anchor="_Toc480907401" w:history="1">
            <w:r w:rsidRPr="00F856FB">
              <w:rPr>
                <w:rStyle w:val="Hyperlink"/>
                <w:noProof/>
                <w:lang w:eastAsia="zh-CN"/>
              </w:rPr>
              <w:t>4.4</w:t>
            </w:r>
            <w:r>
              <w:rPr>
                <w:rFonts w:eastAsiaTheme="minorEastAsia" w:cstheme="minorBidi"/>
                <w:b w:val="0"/>
                <w:bCs w:val="0"/>
                <w:noProof/>
                <w:color w:val="auto"/>
                <w:sz w:val="24"/>
                <w:szCs w:val="24"/>
                <w:lang w:eastAsia="zh-CN"/>
              </w:rPr>
              <w:tab/>
            </w:r>
            <w:r w:rsidRPr="00F856FB">
              <w:rPr>
                <w:rStyle w:val="Hyperlink"/>
                <w:noProof/>
                <w:lang w:eastAsia="zh-CN"/>
              </w:rPr>
              <w:t>Large Pieces of text</w:t>
            </w:r>
            <w:r>
              <w:rPr>
                <w:noProof/>
                <w:webHidden/>
              </w:rPr>
              <w:tab/>
            </w:r>
            <w:r>
              <w:rPr>
                <w:noProof/>
                <w:webHidden/>
              </w:rPr>
              <w:fldChar w:fldCharType="begin"/>
            </w:r>
            <w:r>
              <w:rPr>
                <w:noProof/>
                <w:webHidden/>
              </w:rPr>
              <w:instrText xml:space="preserve"> PAGEREF _Toc480907401 \h </w:instrText>
            </w:r>
            <w:r>
              <w:rPr>
                <w:noProof/>
                <w:webHidden/>
              </w:rPr>
            </w:r>
            <w:r>
              <w:rPr>
                <w:noProof/>
                <w:webHidden/>
              </w:rPr>
              <w:fldChar w:fldCharType="separate"/>
            </w:r>
            <w:r>
              <w:rPr>
                <w:noProof/>
                <w:webHidden/>
              </w:rPr>
              <w:t>13</w:t>
            </w:r>
            <w:r>
              <w:rPr>
                <w:noProof/>
                <w:webHidden/>
              </w:rPr>
              <w:fldChar w:fldCharType="end"/>
            </w:r>
          </w:hyperlink>
        </w:p>
        <w:p w14:paraId="520883E2" w14:textId="77777777" w:rsidR="002664F0" w:rsidRDefault="002664F0">
          <w:pPr>
            <w:pStyle w:val="TOC3"/>
            <w:tabs>
              <w:tab w:val="left" w:pos="880"/>
              <w:tab w:val="right" w:leader="dot" w:pos="9350"/>
            </w:tabs>
            <w:rPr>
              <w:rFonts w:eastAsiaTheme="minorEastAsia" w:cstheme="minorBidi"/>
              <w:noProof/>
              <w:color w:val="auto"/>
              <w:sz w:val="24"/>
              <w:szCs w:val="24"/>
              <w:lang w:eastAsia="zh-CN"/>
            </w:rPr>
          </w:pPr>
          <w:hyperlink w:anchor="_Toc480907402" w:history="1">
            <w:r w:rsidRPr="00F856FB">
              <w:rPr>
                <w:rStyle w:val="Hyperlink"/>
                <w:rFonts w:ascii="Symbol" w:hAnsi="Symbol"/>
                <w:noProof/>
                <w:lang w:eastAsia="zh-CN"/>
              </w:rPr>
              <w:t></w:t>
            </w:r>
            <w:r>
              <w:rPr>
                <w:rFonts w:eastAsiaTheme="minorEastAsia" w:cstheme="minorBidi"/>
                <w:noProof/>
                <w:color w:val="auto"/>
                <w:sz w:val="24"/>
                <w:szCs w:val="24"/>
                <w:lang w:eastAsia="zh-CN"/>
              </w:rPr>
              <w:tab/>
            </w:r>
            <w:r w:rsidRPr="00F856FB">
              <w:rPr>
                <w:rStyle w:val="Hyperlink"/>
                <w:noProof/>
                <w:lang w:eastAsia="zh-CN"/>
              </w:rPr>
              <w:t>A Paragraph</w:t>
            </w:r>
            <w:r>
              <w:rPr>
                <w:noProof/>
                <w:webHidden/>
              </w:rPr>
              <w:tab/>
            </w:r>
            <w:r>
              <w:rPr>
                <w:noProof/>
                <w:webHidden/>
              </w:rPr>
              <w:fldChar w:fldCharType="begin"/>
            </w:r>
            <w:r>
              <w:rPr>
                <w:noProof/>
                <w:webHidden/>
              </w:rPr>
              <w:instrText xml:space="preserve"> PAGEREF _Toc480907402 \h </w:instrText>
            </w:r>
            <w:r>
              <w:rPr>
                <w:noProof/>
                <w:webHidden/>
              </w:rPr>
            </w:r>
            <w:r>
              <w:rPr>
                <w:noProof/>
                <w:webHidden/>
              </w:rPr>
              <w:fldChar w:fldCharType="separate"/>
            </w:r>
            <w:r>
              <w:rPr>
                <w:noProof/>
                <w:webHidden/>
              </w:rPr>
              <w:t>13</w:t>
            </w:r>
            <w:r>
              <w:rPr>
                <w:noProof/>
                <w:webHidden/>
              </w:rPr>
              <w:fldChar w:fldCharType="end"/>
            </w:r>
          </w:hyperlink>
        </w:p>
        <w:p w14:paraId="2BB858FC" w14:textId="77777777" w:rsidR="002664F0" w:rsidRDefault="002664F0">
          <w:pPr>
            <w:pStyle w:val="TOC3"/>
            <w:tabs>
              <w:tab w:val="left" w:pos="880"/>
              <w:tab w:val="right" w:leader="dot" w:pos="9350"/>
            </w:tabs>
            <w:rPr>
              <w:rFonts w:eastAsiaTheme="minorEastAsia" w:cstheme="minorBidi"/>
              <w:noProof/>
              <w:color w:val="auto"/>
              <w:sz w:val="24"/>
              <w:szCs w:val="24"/>
              <w:lang w:eastAsia="zh-CN"/>
            </w:rPr>
          </w:pPr>
          <w:hyperlink w:anchor="_Toc480907403" w:history="1">
            <w:r w:rsidRPr="00F856FB">
              <w:rPr>
                <w:rStyle w:val="Hyperlink"/>
                <w:rFonts w:ascii="Symbol" w:hAnsi="Symbol"/>
                <w:noProof/>
                <w:lang w:eastAsia="zh-CN"/>
              </w:rPr>
              <w:t></w:t>
            </w:r>
            <w:r>
              <w:rPr>
                <w:rFonts w:eastAsiaTheme="minorEastAsia" w:cstheme="minorBidi"/>
                <w:noProof/>
                <w:color w:val="auto"/>
                <w:sz w:val="24"/>
                <w:szCs w:val="24"/>
                <w:lang w:eastAsia="zh-CN"/>
              </w:rPr>
              <w:tab/>
            </w:r>
            <w:r w:rsidRPr="00F856FB">
              <w:rPr>
                <w:rStyle w:val="Hyperlink"/>
                <w:noProof/>
                <w:lang w:eastAsia="zh-CN"/>
              </w:rPr>
              <w:t>Several Paragraphs</w:t>
            </w:r>
            <w:r>
              <w:rPr>
                <w:noProof/>
                <w:webHidden/>
              </w:rPr>
              <w:tab/>
            </w:r>
            <w:r>
              <w:rPr>
                <w:noProof/>
                <w:webHidden/>
              </w:rPr>
              <w:fldChar w:fldCharType="begin"/>
            </w:r>
            <w:r>
              <w:rPr>
                <w:noProof/>
                <w:webHidden/>
              </w:rPr>
              <w:instrText xml:space="preserve"> PAGEREF _Toc480907403 \h </w:instrText>
            </w:r>
            <w:r>
              <w:rPr>
                <w:noProof/>
                <w:webHidden/>
              </w:rPr>
            </w:r>
            <w:r>
              <w:rPr>
                <w:noProof/>
                <w:webHidden/>
              </w:rPr>
              <w:fldChar w:fldCharType="separate"/>
            </w:r>
            <w:r>
              <w:rPr>
                <w:noProof/>
                <w:webHidden/>
              </w:rPr>
              <w:t>17</w:t>
            </w:r>
            <w:r>
              <w:rPr>
                <w:noProof/>
                <w:webHidden/>
              </w:rPr>
              <w:fldChar w:fldCharType="end"/>
            </w:r>
          </w:hyperlink>
        </w:p>
        <w:p w14:paraId="088C9A1E" w14:textId="31305906" w:rsidR="00BE60DF" w:rsidRDefault="007E6448">
          <w:r>
            <w:rPr>
              <w:bCs/>
              <w:noProof/>
            </w:rPr>
            <w:fldChar w:fldCharType="end"/>
          </w:r>
        </w:p>
      </w:sdtContent>
    </w:sdt>
    <w:p w14:paraId="005BAEAB" w14:textId="77777777" w:rsidR="00040F24" w:rsidRDefault="00040F24" w:rsidP="0066562F"/>
    <w:p w14:paraId="6D121664" w14:textId="77777777" w:rsidR="00BE60DF" w:rsidRDefault="00BE60DF" w:rsidP="0066562F"/>
    <w:p w14:paraId="4C4E749D" w14:textId="77777777" w:rsidR="00BE60DF" w:rsidRDefault="00BE60DF" w:rsidP="0066562F"/>
    <w:p w14:paraId="78DC8E2A" w14:textId="77777777" w:rsidR="00BE60DF" w:rsidRDefault="00BE60DF" w:rsidP="0066562F"/>
    <w:p w14:paraId="4046D27A" w14:textId="77777777" w:rsidR="00BE60DF" w:rsidRDefault="00BE60DF" w:rsidP="0066562F"/>
    <w:p w14:paraId="7805577A" w14:textId="77777777" w:rsidR="00BE60DF" w:rsidRDefault="00BE60DF" w:rsidP="0066562F"/>
    <w:p w14:paraId="7FF9D642" w14:textId="77777777" w:rsidR="00BE60DF" w:rsidRDefault="00BE60DF" w:rsidP="0066562F"/>
    <w:p w14:paraId="2E9D9465" w14:textId="77777777" w:rsidR="00BE60DF" w:rsidRDefault="00BE60DF" w:rsidP="0066562F"/>
    <w:p w14:paraId="6E52A840" w14:textId="77777777" w:rsidR="00BE60DF" w:rsidRDefault="00BE60DF" w:rsidP="0066562F"/>
    <w:p w14:paraId="740D9CFA" w14:textId="77777777" w:rsidR="00BE60DF" w:rsidRDefault="00BE60DF" w:rsidP="0066562F"/>
    <w:p w14:paraId="494C1B3B" w14:textId="77777777" w:rsidR="00BE60DF" w:rsidRDefault="00BE60DF" w:rsidP="0066562F"/>
    <w:p w14:paraId="07BD7C61" w14:textId="77777777" w:rsidR="00BE60DF" w:rsidRDefault="00BE60DF" w:rsidP="0066562F"/>
    <w:p w14:paraId="0B5955D4" w14:textId="77777777" w:rsidR="00BE60DF" w:rsidRDefault="00BE60DF" w:rsidP="0066562F"/>
    <w:p w14:paraId="7D3E6F84" w14:textId="77777777" w:rsidR="00BE60DF" w:rsidRDefault="00BE60DF" w:rsidP="0066562F"/>
    <w:p w14:paraId="5F49226C" w14:textId="77777777" w:rsidR="00BE60DF" w:rsidRDefault="00BE60DF" w:rsidP="0066562F"/>
    <w:p w14:paraId="68AF313A" w14:textId="77777777" w:rsidR="00BE60DF" w:rsidRDefault="00BE60DF" w:rsidP="0066562F">
      <w:pPr>
        <w:rPr>
          <w:rFonts w:hint="eastAsia"/>
          <w:lang w:eastAsia="zh-CN"/>
        </w:rPr>
      </w:pPr>
    </w:p>
    <w:p w14:paraId="240074D5" w14:textId="7B091344" w:rsidR="00BE60DF" w:rsidRDefault="00BE60DF" w:rsidP="00BE60DF">
      <w:pPr>
        <w:pStyle w:val="Heading1"/>
        <w:numPr>
          <w:ilvl w:val="0"/>
          <w:numId w:val="42"/>
        </w:numPr>
        <w:rPr>
          <w:rFonts w:hint="eastAsia"/>
          <w:lang w:eastAsia="zh-CN"/>
        </w:rPr>
      </w:pPr>
      <w:bookmarkStart w:id="0" w:name="_Toc480907387"/>
      <w:r>
        <w:lastRenderedPageBreak/>
        <w:t>Methodology</w:t>
      </w:r>
      <w:bookmarkEnd w:id="0"/>
    </w:p>
    <w:p w14:paraId="1F58AC73" w14:textId="7E6CABE7" w:rsidR="00EB6D06" w:rsidRDefault="00EB6D06" w:rsidP="00EB6D06">
      <w:pPr>
        <w:pStyle w:val="Heading2"/>
        <w:numPr>
          <w:ilvl w:val="0"/>
          <w:numId w:val="43"/>
        </w:numPr>
        <w:rPr>
          <w:rFonts w:hint="eastAsia"/>
          <w:lang w:eastAsia="zh-CN"/>
        </w:rPr>
      </w:pPr>
      <w:bookmarkStart w:id="1" w:name="_Toc480907388"/>
      <w:r>
        <w:rPr>
          <w:rFonts w:hint="eastAsia"/>
          <w:lang w:eastAsia="zh-CN"/>
        </w:rPr>
        <w:t>BigInteger Class</w:t>
      </w:r>
      <w:bookmarkEnd w:id="1"/>
    </w:p>
    <w:p w14:paraId="716302BB" w14:textId="48306FE1" w:rsidR="00EB6D06" w:rsidRDefault="00EB6D06" w:rsidP="00EB6D06">
      <w:pPr>
        <w:rPr>
          <w:rFonts w:hint="eastAsia"/>
          <w:lang w:eastAsia="zh-CN"/>
        </w:rPr>
      </w:pPr>
      <w:r>
        <w:rPr>
          <w:rFonts w:hint="eastAsia"/>
          <w:lang w:eastAsia="zh-CN"/>
        </w:rPr>
        <w:t xml:space="preserve">BigInteger class plays an important role in my RSA cryptosystem implementation. </w:t>
      </w:r>
      <w:r w:rsidR="0094436F">
        <w:rPr>
          <w:rFonts w:hint="eastAsia"/>
          <w:lang w:eastAsia="zh-CN"/>
        </w:rPr>
        <w:t xml:space="preserve">BigInteger </w:t>
      </w:r>
      <w:r w:rsidR="00BF5FD1">
        <w:rPr>
          <w:rFonts w:hint="eastAsia"/>
          <w:lang w:eastAsia="zh-CN"/>
        </w:rPr>
        <w:t xml:space="preserve">is </w:t>
      </w:r>
      <w:r w:rsidR="00D8790B">
        <w:rPr>
          <w:rFonts w:hint="eastAsia"/>
          <w:lang w:eastAsia="zh-CN"/>
        </w:rPr>
        <w:t>very similar to Integer class, but it</w:t>
      </w:r>
      <w:r w:rsidR="00D8790B">
        <w:rPr>
          <w:lang w:eastAsia="zh-CN"/>
        </w:rPr>
        <w:t>’</w:t>
      </w:r>
      <w:r w:rsidR="00D8790B">
        <w:rPr>
          <w:rFonts w:hint="eastAsia"/>
          <w:lang w:eastAsia="zh-CN"/>
        </w:rPr>
        <w:t>s especially used to handle very large integer and the size of the integer is only limited by Java Virtual Machine.</w:t>
      </w:r>
    </w:p>
    <w:p w14:paraId="0600DEE3" w14:textId="56C67F39" w:rsidR="00DC0BDE" w:rsidRDefault="00DC0BDE" w:rsidP="00EB6D06">
      <w:pPr>
        <w:rPr>
          <w:lang w:eastAsia="zh-CN"/>
        </w:rPr>
      </w:pPr>
      <w:r>
        <w:rPr>
          <w:rFonts w:hint="eastAsia"/>
          <w:lang w:eastAsia="zh-CN"/>
        </w:rPr>
        <w:t xml:space="preserve">I have two reasons to use BigInteger class in my implementation. The first one is when the numbers being calculated are too large for long or int types, it will cause error in program. </w:t>
      </w:r>
      <w:r w:rsidR="005811D1">
        <w:rPr>
          <w:lang w:eastAsia="zh-CN"/>
        </w:rPr>
        <w:t xml:space="preserve">Another one reason is the BigInteger class has many in-built methods which will </w:t>
      </w:r>
      <w:r w:rsidR="00F0505A">
        <w:rPr>
          <w:lang w:eastAsia="zh-CN"/>
        </w:rPr>
        <w:t>do the calculation needed in my implementation efficiently. So, I don’t need to implement my own code which might be far less efficient.</w:t>
      </w:r>
    </w:p>
    <w:p w14:paraId="5F1C2BBB" w14:textId="1AE440E4" w:rsidR="00F0505A" w:rsidRDefault="00F0505A" w:rsidP="00EB6D06">
      <w:pPr>
        <w:rPr>
          <w:lang w:eastAsia="zh-CN"/>
        </w:rPr>
      </w:pPr>
      <w:r>
        <w:rPr>
          <w:lang w:eastAsia="zh-CN"/>
        </w:rPr>
        <w:t xml:space="preserve">In </w:t>
      </w:r>
      <w:r w:rsidR="005D2766">
        <w:rPr>
          <w:lang w:eastAsia="zh-CN"/>
        </w:rPr>
        <w:t xml:space="preserve">my implementation, I </w:t>
      </w:r>
      <w:r w:rsidR="00676255">
        <w:rPr>
          <w:lang w:eastAsia="zh-CN"/>
        </w:rPr>
        <w:t>took advantage of</w:t>
      </w:r>
      <w:bookmarkStart w:id="2" w:name="_GoBack"/>
      <w:bookmarkEnd w:id="2"/>
      <w:r w:rsidR="005D2766">
        <w:rPr>
          <w:lang w:eastAsia="zh-CN"/>
        </w:rPr>
        <w:t xml:space="preserve"> the following in-built methods of BigInteger class:</w:t>
      </w:r>
    </w:p>
    <w:p w14:paraId="280A13A8" w14:textId="061C84CF" w:rsidR="005D2766" w:rsidRDefault="005D2766" w:rsidP="005D2766">
      <w:pPr>
        <w:pStyle w:val="ListParagraph"/>
        <w:numPr>
          <w:ilvl w:val="0"/>
          <w:numId w:val="46"/>
        </w:numPr>
        <w:rPr>
          <w:lang w:eastAsia="zh-CN"/>
        </w:rPr>
      </w:pPr>
      <w:r w:rsidRPr="005D2766">
        <w:rPr>
          <w:lang w:eastAsia="zh-CN"/>
        </w:rPr>
        <w:t>java.math.BigInteger.isProbablePrime(int certainty)</w:t>
      </w:r>
      <w:r>
        <w:rPr>
          <w:lang w:eastAsia="zh-CN"/>
        </w:rPr>
        <w:t xml:space="preserve"> – to determine if a BigInteger is prime</w:t>
      </w:r>
    </w:p>
    <w:p w14:paraId="34218C9F" w14:textId="51DA1E7C" w:rsidR="005D2766" w:rsidRDefault="00D72D2C" w:rsidP="005D2766">
      <w:pPr>
        <w:pStyle w:val="ListParagraph"/>
        <w:numPr>
          <w:ilvl w:val="0"/>
          <w:numId w:val="46"/>
        </w:numPr>
        <w:rPr>
          <w:lang w:eastAsia="zh-CN"/>
        </w:rPr>
      </w:pPr>
      <w:r w:rsidRPr="00D72D2C">
        <w:rPr>
          <w:lang w:eastAsia="zh-CN"/>
        </w:rPr>
        <w:t>java.math.BigInteger.equals(Object x)</w:t>
      </w:r>
      <w:r>
        <w:rPr>
          <w:lang w:eastAsia="zh-CN"/>
        </w:rPr>
        <w:t xml:space="preserve"> – to determine if two BigIntegers are equal to each other</w:t>
      </w:r>
    </w:p>
    <w:p w14:paraId="220C6DB9" w14:textId="251E95D7" w:rsidR="00D72D2C" w:rsidRDefault="00BB384D" w:rsidP="005D2766">
      <w:pPr>
        <w:pStyle w:val="ListParagraph"/>
        <w:numPr>
          <w:ilvl w:val="0"/>
          <w:numId w:val="46"/>
        </w:numPr>
        <w:rPr>
          <w:lang w:eastAsia="zh-CN"/>
        </w:rPr>
      </w:pPr>
      <w:r w:rsidRPr="00BB384D">
        <w:rPr>
          <w:lang w:eastAsia="zh-CN"/>
        </w:rPr>
        <w:t>java.math.BigInteger.multiply(BigInteger val)</w:t>
      </w:r>
    </w:p>
    <w:p w14:paraId="21671C9E" w14:textId="7C33105A" w:rsidR="00BB384D" w:rsidRDefault="00BB384D" w:rsidP="005D2766">
      <w:pPr>
        <w:pStyle w:val="ListParagraph"/>
        <w:numPr>
          <w:ilvl w:val="0"/>
          <w:numId w:val="46"/>
        </w:numPr>
        <w:rPr>
          <w:lang w:eastAsia="zh-CN"/>
        </w:rPr>
      </w:pPr>
      <w:r w:rsidRPr="00BB384D">
        <w:rPr>
          <w:lang w:eastAsia="zh-CN"/>
        </w:rPr>
        <w:t>java.math.BigInteger.subtract(</w:t>
      </w:r>
      <w:r w:rsidRPr="00BB384D">
        <w:rPr>
          <w:lang w:eastAsia="zh-CN"/>
        </w:rPr>
        <w:t>BigInteger val</w:t>
      </w:r>
      <w:r w:rsidRPr="00BB384D">
        <w:rPr>
          <w:lang w:eastAsia="zh-CN"/>
        </w:rPr>
        <w:t>)</w:t>
      </w:r>
    </w:p>
    <w:p w14:paraId="4E074EEC" w14:textId="5ECF0B88" w:rsidR="00BB384D" w:rsidRDefault="00BB384D" w:rsidP="005D2766">
      <w:pPr>
        <w:pStyle w:val="ListParagraph"/>
        <w:numPr>
          <w:ilvl w:val="0"/>
          <w:numId w:val="46"/>
        </w:numPr>
        <w:rPr>
          <w:lang w:eastAsia="zh-CN"/>
        </w:rPr>
      </w:pPr>
      <w:r w:rsidRPr="00BB384D">
        <w:rPr>
          <w:lang w:eastAsia="zh-CN"/>
        </w:rPr>
        <w:t>java.math.BigInteger.gcd(BigInteger val)</w:t>
      </w:r>
      <w:r>
        <w:rPr>
          <w:lang w:eastAsia="zh-CN"/>
        </w:rPr>
        <w:t xml:space="preserve"> – to get the greatest common divisor of two </w:t>
      </w:r>
      <w:r>
        <w:rPr>
          <w:lang w:eastAsia="zh-CN"/>
        </w:rPr>
        <w:t>BigIntegers</w:t>
      </w:r>
    </w:p>
    <w:p w14:paraId="47FA45EF" w14:textId="37DF141A" w:rsidR="00BB384D" w:rsidRDefault="00874B5A" w:rsidP="005D2766">
      <w:pPr>
        <w:pStyle w:val="ListParagraph"/>
        <w:numPr>
          <w:ilvl w:val="0"/>
          <w:numId w:val="46"/>
        </w:numPr>
        <w:rPr>
          <w:lang w:eastAsia="zh-CN"/>
        </w:rPr>
      </w:pPr>
      <w:r w:rsidRPr="00874B5A">
        <w:rPr>
          <w:lang w:eastAsia="zh-CN"/>
        </w:rPr>
        <w:t>java.math.BigInteger.modInverse(BigInteger m)</w:t>
      </w:r>
      <w:r>
        <w:rPr>
          <w:lang w:eastAsia="zh-CN"/>
        </w:rPr>
        <w:t xml:space="preserve"> – to get the mod inverse of this BigInteger</w:t>
      </w:r>
    </w:p>
    <w:p w14:paraId="5655E27F" w14:textId="77F41B08" w:rsidR="00874B5A" w:rsidRDefault="00874B5A" w:rsidP="005D2766">
      <w:pPr>
        <w:pStyle w:val="ListParagraph"/>
        <w:numPr>
          <w:ilvl w:val="0"/>
          <w:numId w:val="46"/>
        </w:numPr>
        <w:rPr>
          <w:lang w:eastAsia="zh-CN"/>
        </w:rPr>
      </w:pPr>
      <w:r w:rsidRPr="00874B5A">
        <w:rPr>
          <w:lang w:eastAsia="zh-CN"/>
        </w:rPr>
        <w:t>java.math.BigInteger.modPow(BigInteger exponent, BigInteger m)</w:t>
      </w:r>
      <w:r>
        <w:rPr>
          <w:lang w:eastAsia="zh-CN"/>
        </w:rPr>
        <w:t xml:space="preserve"> – to return the value of the BigInteger ^ exponent mod m</w:t>
      </w:r>
    </w:p>
    <w:p w14:paraId="58ACCAFC" w14:textId="77777777" w:rsidR="00874B5A" w:rsidRPr="00EB6D06" w:rsidRDefault="00874B5A" w:rsidP="00874B5A">
      <w:pPr>
        <w:pStyle w:val="ListParagraph"/>
        <w:ind w:left="1440"/>
        <w:rPr>
          <w:lang w:eastAsia="zh-CN"/>
        </w:rPr>
      </w:pPr>
    </w:p>
    <w:p w14:paraId="0C1563C3" w14:textId="5F65421E" w:rsidR="00BE60DF" w:rsidRDefault="001E1A2E" w:rsidP="001E1A2E">
      <w:pPr>
        <w:pStyle w:val="Heading2"/>
        <w:numPr>
          <w:ilvl w:val="0"/>
          <w:numId w:val="43"/>
        </w:numPr>
      </w:pPr>
      <w:bookmarkStart w:id="3" w:name="_Toc480907389"/>
      <w:r>
        <w:t>Key Pairs Creation</w:t>
      </w:r>
      <w:bookmarkEnd w:id="3"/>
    </w:p>
    <w:p w14:paraId="454E1415" w14:textId="72018DBD" w:rsidR="001E1A2E" w:rsidRDefault="001E1A2E" w:rsidP="001E1A2E">
      <w:r>
        <w:t>For creating key pairs</w:t>
      </w:r>
      <w:r w:rsidR="00544A93">
        <w:t xml:space="preserve">, I first ask users to input two prime numbers </w:t>
      </w:r>
      <w:r w:rsidR="004E0752">
        <w:t xml:space="preserve">p and q </w:t>
      </w:r>
      <w:r w:rsidR="00544A93">
        <w:t>which are integers</w:t>
      </w:r>
      <w:r w:rsidR="0066571B">
        <w:t xml:space="preserve">. Because we need to use several in-built function of </w:t>
      </w:r>
      <w:r w:rsidR="004E0752">
        <w:t>BigInteger class, then I transform the two integers in to BigInteger object.</w:t>
      </w:r>
    </w:p>
    <w:p w14:paraId="14B0F254" w14:textId="7CC183DD" w:rsidR="004E0752" w:rsidRDefault="004E0752" w:rsidP="001E1A2E">
      <w:r>
        <w:t>Then I take advantage of BigInteger.</w:t>
      </w:r>
      <w:r w:rsidRPr="004E0752">
        <w:t xml:space="preserve"> isProbablePrime</w:t>
      </w:r>
      <w:r>
        <w:t>() and BigInteger.equals() functions to check if there two numbers are prime number and if they are equal to each other and user will be kept being asking to reenter number until the two numbers meet requirements.</w:t>
      </w:r>
    </w:p>
    <w:p w14:paraId="53B5B3DA" w14:textId="73AAEED0" w:rsidR="004E0752" w:rsidRDefault="004E0752" w:rsidP="001E1A2E">
      <w:r>
        <w:t xml:space="preserve">Then I calculate N and </w:t>
      </w:r>
      <w:r w:rsidRPr="004E0752">
        <w:t>ϕ</w:t>
      </w:r>
      <w:r>
        <w:t xml:space="preserve">(N) and ask user to enter another number e which should be </w:t>
      </w:r>
      <w:r w:rsidR="001D3C14">
        <w:t xml:space="preserve">co-prime with </w:t>
      </w:r>
      <w:r w:rsidR="001D3C14" w:rsidRPr="001D3C14">
        <w:t>ϕ</w:t>
      </w:r>
      <w:r w:rsidR="001D3C14">
        <w:t xml:space="preserve">(N). </w:t>
      </w:r>
    </w:p>
    <w:p w14:paraId="7F989433" w14:textId="462F816F" w:rsidR="001D3C14" w:rsidRDefault="001D3C14" w:rsidP="001E1A2E">
      <w:r>
        <w:t xml:space="preserve">Then I get d by calculating the modulo inverse of e in </w:t>
      </w:r>
      <w:r w:rsidRPr="001D3C14">
        <w:t>ϕ</w:t>
      </w:r>
      <w:r>
        <w:t>(N) using modPow() function.</w:t>
      </w:r>
    </w:p>
    <w:p w14:paraId="5DDB6E9E" w14:textId="767DF3BE" w:rsidR="001D3C14" w:rsidRDefault="001D3C14" w:rsidP="001E1A2E">
      <w:r>
        <w:t>The last step is to store (e, N) and (d,N) into two BigInteger arrays and name them public key and private key respectively.</w:t>
      </w:r>
    </w:p>
    <w:p w14:paraId="51B3B6F0" w14:textId="0E7A0C7E" w:rsidR="001D3C14" w:rsidRDefault="001D3C14" w:rsidP="001D3C14">
      <w:pPr>
        <w:pStyle w:val="Heading2"/>
        <w:numPr>
          <w:ilvl w:val="0"/>
          <w:numId w:val="43"/>
        </w:numPr>
      </w:pPr>
      <w:bookmarkStart w:id="4" w:name="_Toc480907390"/>
      <w:r>
        <w:lastRenderedPageBreak/>
        <w:t>Encrypt Message</w:t>
      </w:r>
      <w:bookmarkEnd w:id="4"/>
    </w:p>
    <w:p w14:paraId="053632BC" w14:textId="77777777" w:rsidR="00652A0C" w:rsidRDefault="001D3C14" w:rsidP="001D3C14">
      <w:r>
        <w:t>First I prompt user to enter the message they wish to encrypt. Then I use toCharArray() function to convert string into charact</w:t>
      </w:r>
      <w:r w:rsidR="00652A0C">
        <w:t xml:space="preserve">ers and store in  an char array. </w:t>
      </w:r>
    </w:p>
    <w:p w14:paraId="2195E4DF" w14:textId="6CB1D1EF" w:rsidR="001D3C14" w:rsidRDefault="00652A0C" w:rsidP="001D3C14">
      <w:r>
        <w:t>To convert each character to a number, I simply cast each char variable to int and then I’ll get a numeric value which point to the original character in ASCHII table. This approach also enables me to encrypt any non-</w:t>
      </w:r>
      <w:r w:rsidRPr="00652A0C">
        <w:t>alphanumeric</w:t>
      </w:r>
      <w:r>
        <w:t xml:space="preserve"> character.</w:t>
      </w:r>
    </w:p>
    <w:p w14:paraId="7CCFBD0D" w14:textId="3349A643" w:rsidR="00652A0C" w:rsidRDefault="00F454FC" w:rsidP="001D3C14">
      <w:r>
        <w:t xml:space="preserve">Then I calculate the cipher number for each number of plain text using modPow() function and cast the cipher number to a string variable. Then I add ‘0’ to the front of each string whose length is less than the length of N to make the length of string </w:t>
      </w:r>
      <w:r w:rsidR="00BD3BCD">
        <w:t>equal to the length of N, this is make it easier to split cipher text into blocks when decrypting.</w:t>
      </w:r>
    </w:p>
    <w:p w14:paraId="68CA486F" w14:textId="01D5061A" w:rsidR="00BD3BCD" w:rsidRDefault="00BD3BCD" w:rsidP="001D3C14">
      <w:r>
        <w:t>The last step is to add all those strings together, then I get the encrypted message.</w:t>
      </w:r>
    </w:p>
    <w:p w14:paraId="55E308CA" w14:textId="043E5F67" w:rsidR="00BD3BCD" w:rsidRDefault="00BD3BCD" w:rsidP="00BD3BCD">
      <w:pPr>
        <w:pStyle w:val="Heading2"/>
        <w:numPr>
          <w:ilvl w:val="0"/>
          <w:numId w:val="43"/>
        </w:numPr>
      </w:pPr>
      <w:bookmarkStart w:id="5" w:name="_Toc480907391"/>
      <w:r>
        <w:t>Decrypt Message</w:t>
      </w:r>
      <w:bookmarkEnd w:id="5"/>
    </w:p>
    <w:p w14:paraId="45FC3F1D" w14:textId="77777777" w:rsidR="00BD3BCD" w:rsidRDefault="00BD3BCD" w:rsidP="00BD3BCD">
      <w:r>
        <w:t xml:space="preserve">To decrypt cipher text, I accept cipher text from user and I split the cipher text string into blocks with the length of each equal to the length of N. </w:t>
      </w:r>
    </w:p>
    <w:p w14:paraId="2C34571A" w14:textId="77777777" w:rsidR="00BD3BCD" w:rsidRDefault="00BD3BCD" w:rsidP="00BD3BCD">
      <w:r>
        <w:t xml:space="preserve">Then I cast each block of string to BigInteger and calculate the numeric value of plain text letter and then I cast the BigInteger to an integer which points to a character in ASCHII table. </w:t>
      </w:r>
    </w:p>
    <w:p w14:paraId="565133D5" w14:textId="6EFE3EB5" w:rsidR="00BD3BCD" w:rsidRDefault="00BD3BCD" w:rsidP="00BD3BCD">
      <w:r>
        <w:t>The next step is to cast the int to char and use Character.toString() function to get the plain text letter back.</w:t>
      </w:r>
    </w:p>
    <w:p w14:paraId="08701D94" w14:textId="2F469F4A" w:rsidR="00BD3BCD" w:rsidRDefault="00BD3BCD" w:rsidP="00BD3BCD">
      <w:r>
        <w:t>The last step is to add all those letter together, and then I get the decrypted message.</w:t>
      </w:r>
    </w:p>
    <w:p w14:paraId="1323692F" w14:textId="298F4ABE" w:rsidR="00BD3BCD" w:rsidRDefault="00663B8C" w:rsidP="00663B8C">
      <w:pPr>
        <w:pStyle w:val="Heading1"/>
        <w:numPr>
          <w:ilvl w:val="0"/>
          <w:numId w:val="42"/>
        </w:numPr>
      </w:pPr>
      <w:bookmarkStart w:id="6" w:name="_Toc480907392"/>
      <w:r>
        <w:t>Limitations</w:t>
      </w:r>
      <w:bookmarkEnd w:id="6"/>
    </w:p>
    <w:p w14:paraId="539F0D82" w14:textId="0ECC2F6B" w:rsidR="00C73B9E" w:rsidRDefault="00C73B9E" w:rsidP="00C73B9E">
      <w:pPr>
        <w:rPr>
          <w:lang w:eastAsia="zh-CN"/>
        </w:rPr>
      </w:pPr>
      <w:r>
        <w:t xml:space="preserve">There is a limitation of Implementation and it’s also an insecure factor. The length of cipher text is a multiple of the length N. </w:t>
      </w:r>
      <w:r>
        <w:rPr>
          <w:rFonts w:hint="eastAsia"/>
          <w:lang w:eastAsia="zh-CN"/>
        </w:rPr>
        <w:t>This may give the attacker a chance to find the pattern and break the cipher text.</w:t>
      </w:r>
    </w:p>
    <w:p w14:paraId="6DC83B32" w14:textId="2E77DFF9" w:rsidR="00C73B9E" w:rsidRDefault="00C73B9E" w:rsidP="00C73B9E">
      <w:pPr>
        <w:rPr>
          <w:rFonts w:hint="eastAsia"/>
          <w:lang w:eastAsia="zh-CN"/>
        </w:rPr>
      </w:pPr>
      <w:r>
        <w:rPr>
          <w:rFonts w:hint="eastAsia"/>
          <w:lang w:eastAsia="zh-CN"/>
        </w:rPr>
        <w:t>The reason for this limitation is that if I don</w:t>
      </w:r>
      <w:r>
        <w:rPr>
          <w:lang w:eastAsia="zh-CN"/>
        </w:rPr>
        <w:t>’</w:t>
      </w:r>
      <w:r>
        <w:rPr>
          <w:rFonts w:hint="eastAsia"/>
          <w:lang w:eastAsia="zh-CN"/>
        </w:rPr>
        <w:t xml:space="preserve">t make </w:t>
      </w:r>
      <w:bookmarkStart w:id="7" w:name="OLE_LINK1"/>
      <w:bookmarkStart w:id="8" w:name="OLE_LINK2"/>
      <w:r>
        <w:rPr>
          <w:rFonts w:hint="eastAsia"/>
          <w:lang w:eastAsia="zh-CN"/>
        </w:rPr>
        <w:t xml:space="preserve">the length of each block of cipher text equal to the </w:t>
      </w:r>
      <w:r>
        <w:rPr>
          <w:lang w:eastAsia="zh-CN"/>
        </w:rPr>
        <w:t>length</w:t>
      </w:r>
      <w:r>
        <w:rPr>
          <w:rFonts w:hint="eastAsia"/>
          <w:lang w:eastAsia="zh-CN"/>
        </w:rPr>
        <w:t xml:space="preserve"> of N</w:t>
      </w:r>
      <w:bookmarkEnd w:id="7"/>
      <w:bookmarkEnd w:id="8"/>
      <w:r>
        <w:rPr>
          <w:lang w:eastAsia="zh-CN"/>
        </w:rPr>
        <w:t>, I’ll not be able to correctly split</w:t>
      </w:r>
      <w:r w:rsidR="00C0531C">
        <w:rPr>
          <w:lang w:eastAsia="zh-CN"/>
        </w:rPr>
        <w:t xml:space="preserve"> cipher text into blocks and decrypt them. Because after modulo calculation, each block of cipher text can be any number between 0 and N, and of course its length is different from each other.</w:t>
      </w:r>
    </w:p>
    <w:p w14:paraId="52B523B2" w14:textId="57F2F974" w:rsidR="00CC40D5" w:rsidRPr="00CC40D5" w:rsidRDefault="00CC40D5" w:rsidP="00C73B9E">
      <w:pPr>
        <w:rPr>
          <w:rFonts w:hint="eastAsia"/>
          <w:lang w:eastAsia="zh-CN"/>
        </w:rPr>
      </w:pPr>
      <w:r>
        <w:rPr>
          <w:rFonts w:hint="eastAsia"/>
          <w:lang w:eastAsia="zh-CN"/>
        </w:rPr>
        <w:t xml:space="preserve">Another limitation of my implementation is </w:t>
      </w:r>
      <w:r w:rsidR="0022543C">
        <w:rPr>
          <w:rFonts w:hint="eastAsia"/>
          <w:lang w:eastAsia="zh-CN"/>
        </w:rPr>
        <w:t xml:space="preserve">that </w:t>
      </w:r>
      <w:r w:rsidR="00EB6D06">
        <w:rPr>
          <w:rFonts w:hint="eastAsia"/>
          <w:lang w:eastAsia="zh-CN"/>
        </w:rPr>
        <w:t xml:space="preserve">if </w:t>
      </w:r>
      <w:r w:rsidR="0054117C">
        <w:rPr>
          <w:rFonts w:hint="eastAsia"/>
          <w:lang w:eastAsia="zh-CN"/>
        </w:rPr>
        <w:t xml:space="preserve">several paragraphs or even the whole article </w:t>
      </w:r>
      <w:r w:rsidR="00EB6D06">
        <w:rPr>
          <w:rFonts w:hint="eastAsia"/>
          <w:lang w:eastAsia="zh-CN"/>
        </w:rPr>
        <w:t>are</w:t>
      </w:r>
      <w:r w:rsidR="0054117C">
        <w:rPr>
          <w:rFonts w:hint="eastAsia"/>
          <w:lang w:eastAsia="zh-CN"/>
        </w:rPr>
        <w:t xml:space="preserve"> copied directly into the cryptosystem</w:t>
      </w:r>
      <w:r w:rsidR="00EB6D06">
        <w:rPr>
          <w:rFonts w:hint="eastAsia"/>
          <w:lang w:eastAsia="zh-CN"/>
        </w:rPr>
        <w:t xml:space="preserve"> when encryption, it</w:t>
      </w:r>
      <w:r w:rsidR="00EB6D06">
        <w:rPr>
          <w:lang w:eastAsia="zh-CN"/>
        </w:rPr>
        <w:t>’</w:t>
      </w:r>
      <w:r w:rsidR="00EB6D06">
        <w:rPr>
          <w:rFonts w:hint="eastAsia"/>
          <w:lang w:eastAsia="zh-CN"/>
        </w:rPr>
        <w:t>ll cause an error. I haven</w:t>
      </w:r>
      <w:r w:rsidR="00EB6D06">
        <w:rPr>
          <w:lang w:eastAsia="zh-CN"/>
        </w:rPr>
        <w:t>’</w:t>
      </w:r>
      <w:r w:rsidR="00EB6D06">
        <w:rPr>
          <w:rFonts w:hint="eastAsia"/>
          <w:lang w:eastAsia="zh-CN"/>
        </w:rPr>
        <w:t xml:space="preserve">t figured out the reason yet, but one possible solution is to copy the paragraphs or article into a text box and then copy into the cryptosystem.  </w:t>
      </w:r>
      <w:r w:rsidR="0054117C">
        <w:rPr>
          <w:rFonts w:hint="eastAsia"/>
          <w:lang w:eastAsia="zh-CN"/>
        </w:rPr>
        <w:t xml:space="preserve"> </w:t>
      </w:r>
    </w:p>
    <w:p w14:paraId="4BA5B0AE" w14:textId="0E42CE52" w:rsidR="00C0531C" w:rsidRDefault="00C0531C" w:rsidP="00C0531C">
      <w:pPr>
        <w:pStyle w:val="Heading1"/>
        <w:numPr>
          <w:ilvl w:val="0"/>
          <w:numId w:val="42"/>
        </w:numPr>
        <w:rPr>
          <w:lang w:eastAsia="zh-CN"/>
        </w:rPr>
      </w:pPr>
      <w:bookmarkStart w:id="9" w:name="_Toc480907393"/>
      <w:r>
        <w:rPr>
          <w:lang w:eastAsia="zh-CN"/>
        </w:rPr>
        <w:t>Problems Encountered</w:t>
      </w:r>
      <w:bookmarkEnd w:id="9"/>
    </w:p>
    <w:p w14:paraId="01816D74" w14:textId="77777777" w:rsidR="0080069E" w:rsidRDefault="00C0531C" w:rsidP="00C0531C">
      <w:pPr>
        <w:rPr>
          <w:lang w:eastAsia="zh-CN"/>
        </w:rPr>
      </w:pPr>
      <w:r>
        <w:rPr>
          <w:lang w:eastAsia="zh-CN"/>
        </w:rPr>
        <w:lastRenderedPageBreak/>
        <w:t xml:space="preserve">The trickiest problem I have encountered when I was implementing this RSA cryptosystem is that I don’t know how to correctly break the cipher text into blocks of the same size, because after modulo calculation, each block of cipher text can be any number between 0 and N, and of course its length is different from each other, so I don’t the digit is with the last digit of the </w:t>
      </w:r>
      <w:r w:rsidR="00C275DE">
        <w:rPr>
          <w:lang w:eastAsia="zh-CN"/>
        </w:rPr>
        <w:t>next digit.</w:t>
      </w:r>
    </w:p>
    <w:p w14:paraId="2123BB9C" w14:textId="2CE2192A" w:rsidR="00C0531C" w:rsidRDefault="00722D97" w:rsidP="00C0531C">
      <w:pPr>
        <w:rPr>
          <w:lang w:eastAsia="zh-CN"/>
        </w:rPr>
      </w:pPr>
      <w:r>
        <w:rPr>
          <w:lang w:eastAsia="zh-CN"/>
        </w:rPr>
        <w:t xml:space="preserve">After considering several solutions, I choose to </w:t>
      </w:r>
      <w:r>
        <w:rPr>
          <w:rFonts w:hint="eastAsia"/>
          <w:lang w:eastAsia="zh-CN"/>
        </w:rPr>
        <w:t xml:space="preserve">the length of each block of cipher text equal to the </w:t>
      </w:r>
      <w:r>
        <w:rPr>
          <w:lang w:eastAsia="zh-CN"/>
        </w:rPr>
        <w:t>length</w:t>
      </w:r>
      <w:r>
        <w:rPr>
          <w:rFonts w:hint="eastAsia"/>
          <w:lang w:eastAsia="zh-CN"/>
        </w:rPr>
        <w:t xml:space="preserve"> of N</w:t>
      </w:r>
      <w:r>
        <w:rPr>
          <w:lang w:eastAsia="zh-CN"/>
        </w:rPr>
        <w:t xml:space="preserve"> when encrypting. This solution enables to this cryptosystem to encrypt and decrypt message of any size, like a digit, a letter, a word, a sentence and even a large piece of text. However, it </w:t>
      </w:r>
      <w:r>
        <w:rPr>
          <w:rFonts w:hint="eastAsia"/>
          <w:lang w:eastAsia="zh-CN"/>
        </w:rPr>
        <w:t>may</w:t>
      </w:r>
      <w:r>
        <w:rPr>
          <w:lang w:eastAsia="zh-CN"/>
        </w:rPr>
        <w:t xml:space="preserve"> </w:t>
      </w:r>
      <w:r>
        <w:rPr>
          <w:rFonts w:hint="eastAsia"/>
          <w:lang w:eastAsia="zh-CN"/>
        </w:rPr>
        <w:t>become</w:t>
      </w:r>
      <w:r>
        <w:rPr>
          <w:lang w:eastAsia="zh-CN"/>
        </w:rPr>
        <w:t xml:space="preserve"> a security issue.</w:t>
      </w:r>
    </w:p>
    <w:p w14:paraId="33F1DD88" w14:textId="0F3BA49A" w:rsidR="00C0531C" w:rsidRDefault="00722D97" w:rsidP="00722D97">
      <w:pPr>
        <w:pStyle w:val="Heading1"/>
        <w:numPr>
          <w:ilvl w:val="0"/>
          <w:numId w:val="42"/>
        </w:numPr>
        <w:rPr>
          <w:lang w:eastAsia="zh-CN"/>
        </w:rPr>
      </w:pPr>
      <w:bookmarkStart w:id="10" w:name="_Toc480907394"/>
      <w:r>
        <w:rPr>
          <w:rFonts w:hint="eastAsia"/>
          <w:lang w:eastAsia="zh-CN"/>
        </w:rPr>
        <w:t>Example Output</w:t>
      </w:r>
      <w:bookmarkEnd w:id="10"/>
    </w:p>
    <w:p w14:paraId="36FED016" w14:textId="77777777" w:rsidR="003113A4" w:rsidRDefault="00A313E8" w:rsidP="00A313E8">
      <w:pPr>
        <w:pStyle w:val="Heading2"/>
        <w:numPr>
          <w:ilvl w:val="0"/>
          <w:numId w:val="44"/>
        </w:numPr>
        <w:rPr>
          <w:lang w:eastAsia="zh-CN"/>
        </w:rPr>
      </w:pPr>
      <w:bookmarkStart w:id="11" w:name="_Toc480907395"/>
      <w:r>
        <w:rPr>
          <w:rFonts w:hint="eastAsia"/>
          <w:lang w:eastAsia="zh-CN"/>
        </w:rPr>
        <w:t>A Digit / Character</w:t>
      </w:r>
      <w:bookmarkEnd w:id="11"/>
    </w:p>
    <w:p w14:paraId="780BD32A" w14:textId="0039F045" w:rsidR="00AD5891" w:rsidRPr="00AD5891" w:rsidRDefault="00AD5891" w:rsidP="00AD5891">
      <w:pPr>
        <w:pStyle w:val="Heading3"/>
        <w:numPr>
          <w:ilvl w:val="0"/>
          <w:numId w:val="45"/>
        </w:numPr>
        <w:rPr>
          <w:lang w:eastAsia="zh-CN"/>
        </w:rPr>
      </w:pPr>
      <w:bookmarkStart w:id="12" w:name="_Toc480907396"/>
      <w:r>
        <w:rPr>
          <w:lang w:eastAsia="zh-CN"/>
        </w:rPr>
        <w:t>digit</w:t>
      </w:r>
      <w:bookmarkEnd w:id="12"/>
    </w:p>
    <w:p w14:paraId="4883B138" w14:textId="77777777" w:rsidR="00AD5891" w:rsidRDefault="00AD5891" w:rsidP="00AD5891">
      <w:pPr>
        <w:rPr>
          <w:lang w:eastAsia="zh-CN"/>
        </w:rPr>
      </w:pPr>
      <w:r>
        <w:rPr>
          <w:lang w:eastAsia="zh-CN"/>
        </w:rPr>
        <w:t>Welcome! Please select option to proceed.</w:t>
      </w:r>
    </w:p>
    <w:p w14:paraId="7F329512" w14:textId="77777777" w:rsidR="00AD5891" w:rsidRDefault="00AD5891" w:rsidP="00AD5891">
      <w:pPr>
        <w:rPr>
          <w:lang w:eastAsia="zh-CN"/>
        </w:rPr>
      </w:pPr>
      <w:r>
        <w:rPr>
          <w:lang w:eastAsia="zh-CN"/>
        </w:rPr>
        <w:t>1. Create Key Pairs</w:t>
      </w:r>
    </w:p>
    <w:p w14:paraId="528DCAAD" w14:textId="77777777" w:rsidR="00AD5891" w:rsidRDefault="00AD5891" w:rsidP="00AD5891">
      <w:pPr>
        <w:rPr>
          <w:lang w:eastAsia="zh-CN"/>
        </w:rPr>
      </w:pPr>
      <w:r>
        <w:rPr>
          <w:lang w:eastAsia="zh-CN"/>
        </w:rPr>
        <w:t>2. Encrypt Message</w:t>
      </w:r>
    </w:p>
    <w:p w14:paraId="24A5217F" w14:textId="77777777" w:rsidR="00AD5891" w:rsidRDefault="00AD5891" w:rsidP="00AD5891">
      <w:pPr>
        <w:rPr>
          <w:lang w:eastAsia="zh-CN"/>
        </w:rPr>
      </w:pPr>
      <w:r>
        <w:rPr>
          <w:lang w:eastAsia="zh-CN"/>
        </w:rPr>
        <w:t>3. Decrypt Message</w:t>
      </w:r>
    </w:p>
    <w:p w14:paraId="6E02C606" w14:textId="77777777" w:rsidR="00AD5891" w:rsidRDefault="00AD5891" w:rsidP="00AD5891">
      <w:pPr>
        <w:rPr>
          <w:lang w:eastAsia="zh-CN"/>
        </w:rPr>
      </w:pPr>
      <w:r>
        <w:rPr>
          <w:lang w:eastAsia="zh-CN"/>
        </w:rPr>
        <w:t>4. Display Keys</w:t>
      </w:r>
    </w:p>
    <w:p w14:paraId="7B73B98E" w14:textId="77777777" w:rsidR="00AD5891" w:rsidRDefault="00AD5891" w:rsidP="00AD5891">
      <w:pPr>
        <w:rPr>
          <w:lang w:eastAsia="zh-CN"/>
        </w:rPr>
      </w:pPr>
      <w:r>
        <w:rPr>
          <w:lang w:eastAsia="zh-CN"/>
        </w:rPr>
        <w:t>5. Exit</w:t>
      </w:r>
    </w:p>
    <w:p w14:paraId="21A273A6" w14:textId="77777777" w:rsidR="00AD5891" w:rsidRDefault="00AD5891" w:rsidP="00AD5891">
      <w:pPr>
        <w:rPr>
          <w:lang w:eastAsia="zh-CN"/>
        </w:rPr>
      </w:pPr>
    </w:p>
    <w:p w14:paraId="703B72E8" w14:textId="77777777" w:rsidR="00AD5891" w:rsidRDefault="00AD5891" w:rsidP="00AD5891">
      <w:pPr>
        <w:rPr>
          <w:lang w:eastAsia="zh-CN"/>
        </w:rPr>
      </w:pPr>
      <w:r>
        <w:rPr>
          <w:lang w:eastAsia="zh-CN"/>
        </w:rPr>
        <w:t>Option: 2</w:t>
      </w:r>
    </w:p>
    <w:p w14:paraId="33B412B0" w14:textId="77777777" w:rsidR="00AD5891" w:rsidRDefault="00AD5891" w:rsidP="00AD5891">
      <w:pPr>
        <w:rPr>
          <w:lang w:eastAsia="zh-CN"/>
        </w:rPr>
      </w:pPr>
      <w:r>
        <w:rPr>
          <w:lang w:eastAsia="zh-CN"/>
        </w:rPr>
        <w:t xml:space="preserve">Please enter the message you wish to encrypt: </w:t>
      </w:r>
    </w:p>
    <w:p w14:paraId="1E3DACB3" w14:textId="77777777" w:rsidR="00AD5891" w:rsidRDefault="00AD5891" w:rsidP="00AD5891">
      <w:pPr>
        <w:rPr>
          <w:lang w:eastAsia="zh-CN"/>
        </w:rPr>
      </w:pPr>
      <w:r>
        <w:rPr>
          <w:lang w:eastAsia="zh-CN"/>
        </w:rPr>
        <w:t>1</w:t>
      </w:r>
    </w:p>
    <w:p w14:paraId="3F1722CC" w14:textId="77777777" w:rsidR="00AD5891" w:rsidRDefault="00AD5891" w:rsidP="00AD5891">
      <w:pPr>
        <w:rPr>
          <w:lang w:eastAsia="zh-CN"/>
        </w:rPr>
      </w:pPr>
      <w:r>
        <w:rPr>
          <w:lang w:eastAsia="zh-CN"/>
        </w:rPr>
        <w:t>Encoded message: 282</w:t>
      </w:r>
    </w:p>
    <w:p w14:paraId="759EC8CB" w14:textId="77777777" w:rsidR="00AD5891" w:rsidRDefault="00AD5891" w:rsidP="00AD5891">
      <w:pPr>
        <w:rPr>
          <w:lang w:eastAsia="zh-CN"/>
        </w:rPr>
      </w:pPr>
    </w:p>
    <w:p w14:paraId="678A0808" w14:textId="77777777" w:rsidR="00AD5891" w:rsidRDefault="00AD5891" w:rsidP="00AD5891">
      <w:pPr>
        <w:rPr>
          <w:lang w:eastAsia="zh-CN"/>
        </w:rPr>
      </w:pPr>
      <w:r>
        <w:rPr>
          <w:lang w:eastAsia="zh-CN"/>
        </w:rPr>
        <w:t>****************************************</w:t>
      </w:r>
    </w:p>
    <w:p w14:paraId="35631783" w14:textId="77777777" w:rsidR="00AD5891" w:rsidRDefault="00AD5891" w:rsidP="00AD5891">
      <w:pPr>
        <w:rPr>
          <w:lang w:eastAsia="zh-CN"/>
        </w:rPr>
      </w:pPr>
      <w:r>
        <w:rPr>
          <w:lang w:eastAsia="zh-CN"/>
        </w:rPr>
        <w:t>Welcome! Please select option to proceed.</w:t>
      </w:r>
    </w:p>
    <w:p w14:paraId="3589D90D" w14:textId="77777777" w:rsidR="00AD5891" w:rsidRDefault="00AD5891" w:rsidP="00AD5891">
      <w:pPr>
        <w:rPr>
          <w:lang w:eastAsia="zh-CN"/>
        </w:rPr>
      </w:pPr>
      <w:r>
        <w:rPr>
          <w:lang w:eastAsia="zh-CN"/>
        </w:rPr>
        <w:t>1. Create Key Pairs</w:t>
      </w:r>
    </w:p>
    <w:p w14:paraId="0458A71C" w14:textId="77777777" w:rsidR="00AD5891" w:rsidRDefault="00AD5891" w:rsidP="00AD5891">
      <w:pPr>
        <w:rPr>
          <w:lang w:eastAsia="zh-CN"/>
        </w:rPr>
      </w:pPr>
      <w:r>
        <w:rPr>
          <w:lang w:eastAsia="zh-CN"/>
        </w:rPr>
        <w:t>2. Encrypt Message</w:t>
      </w:r>
    </w:p>
    <w:p w14:paraId="580F996A" w14:textId="77777777" w:rsidR="00AD5891" w:rsidRDefault="00AD5891" w:rsidP="00AD5891">
      <w:pPr>
        <w:rPr>
          <w:lang w:eastAsia="zh-CN"/>
        </w:rPr>
      </w:pPr>
      <w:r>
        <w:rPr>
          <w:lang w:eastAsia="zh-CN"/>
        </w:rPr>
        <w:t>3. Decrypt Message</w:t>
      </w:r>
    </w:p>
    <w:p w14:paraId="697D52D8" w14:textId="77777777" w:rsidR="00AD5891" w:rsidRDefault="00AD5891" w:rsidP="00AD5891">
      <w:pPr>
        <w:rPr>
          <w:lang w:eastAsia="zh-CN"/>
        </w:rPr>
      </w:pPr>
      <w:r>
        <w:rPr>
          <w:lang w:eastAsia="zh-CN"/>
        </w:rPr>
        <w:t>4. Display Keys</w:t>
      </w:r>
    </w:p>
    <w:p w14:paraId="07E0126C" w14:textId="77777777" w:rsidR="00AD5891" w:rsidRDefault="00AD5891" w:rsidP="00AD5891">
      <w:pPr>
        <w:rPr>
          <w:lang w:eastAsia="zh-CN"/>
        </w:rPr>
      </w:pPr>
      <w:r>
        <w:rPr>
          <w:lang w:eastAsia="zh-CN"/>
        </w:rPr>
        <w:t>5. Exit</w:t>
      </w:r>
    </w:p>
    <w:p w14:paraId="3A2F6691" w14:textId="77777777" w:rsidR="00AD5891" w:rsidRDefault="00AD5891" w:rsidP="00AD5891">
      <w:pPr>
        <w:rPr>
          <w:lang w:eastAsia="zh-CN"/>
        </w:rPr>
      </w:pPr>
    </w:p>
    <w:p w14:paraId="477E9E65" w14:textId="77777777" w:rsidR="00AD5891" w:rsidRDefault="00AD5891" w:rsidP="00AD5891">
      <w:pPr>
        <w:rPr>
          <w:lang w:eastAsia="zh-CN"/>
        </w:rPr>
      </w:pPr>
      <w:r>
        <w:rPr>
          <w:lang w:eastAsia="zh-CN"/>
        </w:rPr>
        <w:lastRenderedPageBreak/>
        <w:t>Option: 3</w:t>
      </w:r>
    </w:p>
    <w:p w14:paraId="5F8F5ABC" w14:textId="77777777" w:rsidR="00AD5891" w:rsidRDefault="00AD5891" w:rsidP="00AD5891">
      <w:pPr>
        <w:rPr>
          <w:lang w:eastAsia="zh-CN"/>
        </w:rPr>
      </w:pPr>
      <w:r>
        <w:rPr>
          <w:lang w:eastAsia="zh-CN"/>
        </w:rPr>
        <w:t xml:space="preserve">Please enter the message you wish to decrypt: </w:t>
      </w:r>
    </w:p>
    <w:p w14:paraId="1998DA88" w14:textId="77777777" w:rsidR="00AD5891" w:rsidRDefault="00AD5891" w:rsidP="00AD5891">
      <w:pPr>
        <w:rPr>
          <w:lang w:eastAsia="zh-CN"/>
        </w:rPr>
      </w:pPr>
      <w:r>
        <w:rPr>
          <w:lang w:eastAsia="zh-CN"/>
        </w:rPr>
        <w:t>282</w:t>
      </w:r>
    </w:p>
    <w:p w14:paraId="14346466" w14:textId="18044D07" w:rsidR="00AD5891" w:rsidRPr="00AD5891" w:rsidRDefault="00AD5891" w:rsidP="00AD5891">
      <w:pPr>
        <w:rPr>
          <w:lang w:eastAsia="zh-CN"/>
        </w:rPr>
      </w:pPr>
      <w:r>
        <w:rPr>
          <w:lang w:eastAsia="zh-CN"/>
        </w:rPr>
        <w:t>Decoded message: 1</w:t>
      </w:r>
    </w:p>
    <w:p w14:paraId="5BB6CF4D" w14:textId="43EDA314" w:rsidR="00722D97" w:rsidRDefault="00A313E8" w:rsidP="00BA4759">
      <w:pPr>
        <w:rPr>
          <w:lang w:eastAsia="zh-CN"/>
        </w:rPr>
      </w:pPr>
      <w:r>
        <w:rPr>
          <w:rFonts w:hint="eastAsia"/>
          <w:lang w:eastAsia="zh-CN"/>
        </w:rPr>
        <w:t xml:space="preserve"> </w:t>
      </w:r>
      <w:r w:rsidR="005913A5" w:rsidRPr="005913A5">
        <w:rPr>
          <w:noProof/>
          <w:lang w:eastAsia="zh-CN"/>
        </w:rPr>
        <w:drawing>
          <wp:inline distT="0" distB="0" distL="0" distR="0" wp14:anchorId="0E960C83" wp14:editId="2D6AB3B1">
            <wp:extent cx="4749800" cy="528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9800" cy="5283200"/>
                    </a:xfrm>
                    <a:prstGeom prst="rect">
                      <a:avLst/>
                    </a:prstGeom>
                  </pic:spPr>
                </pic:pic>
              </a:graphicData>
            </a:graphic>
          </wp:inline>
        </w:drawing>
      </w:r>
    </w:p>
    <w:p w14:paraId="49C325B6" w14:textId="340A690C" w:rsidR="00AD5891" w:rsidRDefault="00AD5891" w:rsidP="00AD5891">
      <w:pPr>
        <w:pStyle w:val="Heading3"/>
        <w:numPr>
          <w:ilvl w:val="0"/>
          <w:numId w:val="45"/>
        </w:numPr>
        <w:rPr>
          <w:lang w:eastAsia="zh-CN"/>
        </w:rPr>
      </w:pPr>
      <w:bookmarkStart w:id="13" w:name="_Toc480907397"/>
      <w:r>
        <w:rPr>
          <w:lang w:eastAsia="zh-CN"/>
        </w:rPr>
        <w:t>letter</w:t>
      </w:r>
      <w:bookmarkEnd w:id="13"/>
    </w:p>
    <w:p w14:paraId="297B2D10" w14:textId="77777777" w:rsidR="00AD5891" w:rsidRDefault="00AD5891" w:rsidP="00AD5891">
      <w:pPr>
        <w:rPr>
          <w:lang w:eastAsia="zh-CN"/>
        </w:rPr>
      </w:pPr>
      <w:r>
        <w:rPr>
          <w:lang w:eastAsia="zh-CN"/>
        </w:rPr>
        <w:t>Welcome! Please select option to proceed.</w:t>
      </w:r>
    </w:p>
    <w:p w14:paraId="757C81CC" w14:textId="77777777" w:rsidR="00AD5891" w:rsidRDefault="00AD5891" w:rsidP="00AD5891">
      <w:pPr>
        <w:rPr>
          <w:lang w:eastAsia="zh-CN"/>
        </w:rPr>
      </w:pPr>
      <w:r>
        <w:rPr>
          <w:lang w:eastAsia="zh-CN"/>
        </w:rPr>
        <w:t>1. Create Key Pairs</w:t>
      </w:r>
    </w:p>
    <w:p w14:paraId="448C57C9" w14:textId="77777777" w:rsidR="00AD5891" w:rsidRDefault="00AD5891" w:rsidP="00AD5891">
      <w:pPr>
        <w:rPr>
          <w:lang w:eastAsia="zh-CN"/>
        </w:rPr>
      </w:pPr>
      <w:r>
        <w:rPr>
          <w:lang w:eastAsia="zh-CN"/>
        </w:rPr>
        <w:t>2. Encrypt Message</w:t>
      </w:r>
    </w:p>
    <w:p w14:paraId="57108A6B" w14:textId="77777777" w:rsidR="00AD5891" w:rsidRDefault="00AD5891" w:rsidP="00AD5891">
      <w:pPr>
        <w:rPr>
          <w:lang w:eastAsia="zh-CN"/>
        </w:rPr>
      </w:pPr>
      <w:r>
        <w:rPr>
          <w:lang w:eastAsia="zh-CN"/>
        </w:rPr>
        <w:t>3. Decrypt Message</w:t>
      </w:r>
    </w:p>
    <w:p w14:paraId="309B00E4" w14:textId="77777777" w:rsidR="00AD5891" w:rsidRDefault="00AD5891" w:rsidP="00AD5891">
      <w:pPr>
        <w:rPr>
          <w:lang w:eastAsia="zh-CN"/>
        </w:rPr>
      </w:pPr>
      <w:r>
        <w:rPr>
          <w:lang w:eastAsia="zh-CN"/>
        </w:rPr>
        <w:t>4. Display Keys</w:t>
      </w:r>
    </w:p>
    <w:p w14:paraId="457DF262" w14:textId="77777777" w:rsidR="00AD5891" w:rsidRDefault="00AD5891" w:rsidP="00AD5891">
      <w:pPr>
        <w:rPr>
          <w:lang w:eastAsia="zh-CN"/>
        </w:rPr>
      </w:pPr>
      <w:r>
        <w:rPr>
          <w:lang w:eastAsia="zh-CN"/>
        </w:rPr>
        <w:lastRenderedPageBreak/>
        <w:t>5. Exit</w:t>
      </w:r>
    </w:p>
    <w:p w14:paraId="0BC8855A" w14:textId="77777777" w:rsidR="00AD5891" w:rsidRDefault="00AD5891" w:rsidP="00AD5891">
      <w:pPr>
        <w:rPr>
          <w:lang w:eastAsia="zh-CN"/>
        </w:rPr>
      </w:pPr>
    </w:p>
    <w:p w14:paraId="26B088D1" w14:textId="77777777" w:rsidR="00AD5891" w:rsidRDefault="00AD5891" w:rsidP="00AD5891">
      <w:pPr>
        <w:rPr>
          <w:lang w:eastAsia="zh-CN"/>
        </w:rPr>
      </w:pPr>
      <w:r>
        <w:rPr>
          <w:lang w:eastAsia="zh-CN"/>
        </w:rPr>
        <w:t>Option: 2</w:t>
      </w:r>
    </w:p>
    <w:p w14:paraId="5D7D7977" w14:textId="77777777" w:rsidR="00AD5891" w:rsidRDefault="00AD5891" w:rsidP="00AD5891">
      <w:pPr>
        <w:rPr>
          <w:lang w:eastAsia="zh-CN"/>
        </w:rPr>
      </w:pPr>
      <w:r>
        <w:rPr>
          <w:lang w:eastAsia="zh-CN"/>
        </w:rPr>
        <w:t xml:space="preserve">Please enter the message you wish to encrypt: </w:t>
      </w:r>
    </w:p>
    <w:p w14:paraId="31A9A545" w14:textId="77777777" w:rsidR="00AD5891" w:rsidRDefault="00AD5891" w:rsidP="00AD5891">
      <w:pPr>
        <w:rPr>
          <w:lang w:eastAsia="zh-CN"/>
        </w:rPr>
      </w:pPr>
      <w:r>
        <w:rPr>
          <w:lang w:eastAsia="zh-CN"/>
        </w:rPr>
        <w:t>a</w:t>
      </w:r>
    </w:p>
    <w:p w14:paraId="54361624" w14:textId="77777777" w:rsidR="00AD5891" w:rsidRDefault="00AD5891" w:rsidP="00AD5891">
      <w:pPr>
        <w:rPr>
          <w:lang w:eastAsia="zh-CN"/>
        </w:rPr>
      </w:pPr>
      <w:r>
        <w:rPr>
          <w:lang w:eastAsia="zh-CN"/>
        </w:rPr>
        <w:t>Encoded message: 030</w:t>
      </w:r>
    </w:p>
    <w:p w14:paraId="39FC4742" w14:textId="77777777" w:rsidR="00AD5891" w:rsidRDefault="00AD5891" w:rsidP="00AD5891">
      <w:pPr>
        <w:rPr>
          <w:lang w:eastAsia="zh-CN"/>
        </w:rPr>
      </w:pPr>
    </w:p>
    <w:p w14:paraId="1E468333" w14:textId="77777777" w:rsidR="00AD5891" w:rsidRDefault="00AD5891" w:rsidP="00AD5891">
      <w:pPr>
        <w:rPr>
          <w:lang w:eastAsia="zh-CN"/>
        </w:rPr>
      </w:pPr>
      <w:r>
        <w:rPr>
          <w:lang w:eastAsia="zh-CN"/>
        </w:rPr>
        <w:t>****************************************</w:t>
      </w:r>
    </w:p>
    <w:p w14:paraId="1223F54D" w14:textId="77777777" w:rsidR="00AD5891" w:rsidRDefault="00AD5891" w:rsidP="00AD5891">
      <w:pPr>
        <w:rPr>
          <w:lang w:eastAsia="zh-CN"/>
        </w:rPr>
      </w:pPr>
      <w:r>
        <w:rPr>
          <w:lang w:eastAsia="zh-CN"/>
        </w:rPr>
        <w:t>Welcome! Please select option to proceed.</w:t>
      </w:r>
    </w:p>
    <w:p w14:paraId="0886402D" w14:textId="77777777" w:rsidR="00AD5891" w:rsidRDefault="00AD5891" w:rsidP="00AD5891">
      <w:pPr>
        <w:rPr>
          <w:lang w:eastAsia="zh-CN"/>
        </w:rPr>
      </w:pPr>
      <w:r>
        <w:rPr>
          <w:lang w:eastAsia="zh-CN"/>
        </w:rPr>
        <w:t>1. Create Key Pairs</w:t>
      </w:r>
    </w:p>
    <w:p w14:paraId="2158B07A" w14:textId="77777777" w:rsidR="00AD5891" w:rsidRDefault="00AD5891" w:rsidP="00AD5891">
      <w:pPr>
        <w:rPr>
          <w:lang w:eastAsia="zh-CN"/>
        </w:rPr>
      </w:pPr>
      <w:r>
        <w:rPr>
          <w:lang w:eastAsia="zh-CN"/>
        </w:rPr>
        <w:t>2. Encrypt Message</w:t>
      </w:r>
    </w:p>
    <w:p w14:paraId="6276FFA6" w14:textId="77777777" w:rsidR="00AD5891" w:rsidRDefault="00AD5891" w:rsidP="00AD5891">
      <w:pPr>
        <w:rPr>
          <w:lang w:eastAsia="zh-CN"/>
        </w:rPr>
      </w:pPr>
      <w:r>
        <w:rPr>
          <w:lang w:eastAsia="zh-CN"/>
        </w:rPr>
        <w:t>3. Decrypt Message</w:t>
      </w:r>
    </w:p>
    <w:p w14:paraId="0A3A8083" w14:textId="77777777" w:rsidR="00AD5891" w:rsidRDefault="00AD5891" w:rsidP="00AD5891">
      <w:pPr>
        <w:rPr>
          <w:lang w:eastAsia="zh-CN"/>
        </w:rPr>
      </w:pPr>
      <w:r>
        <w:rPr>
          <w:lang w:eastAsia="zh-CN"/>
        </w:rPr>
        <w:t>4. Display Keys</w:t>
      </w:r>
    </w:p>
    <w:p w14:paraId="0160E913" w14:textId="77777777" w:rsidR="00AD5891" w:rsidRDefault="00AD5891" w:rsidP="00AD5891">
      <w:pPr>
        <w:rPr>
          <w:lang w:eastAsia="zh-CN"/>
        </w:rPr>
      </w:pPr>
      <w:r>
        <w:rPr>
          <w:lang w:eastAsia="zh-CN"/>
        </w:rPr>
        <w:t>5. Exit</w:t>
      </w:r>
    </w:p>
    <w:p w14:paraId="7DDA3C50" w14:textId="77777777" w:rsidR="00AD5891" w:rsidRDefault="00AD5891" w:rsidP="00AD5891">
      <w:pPr>
        <w:rPr>
          <w:lang w:eastAsia="zh-CN"/>
        </w:rPr>
      </w:pPr>
    </w:p>
    <w:p w14:paraId="3848D508" w14:textId="77777777" w:rsidR="00AD5891" w:rsidRDefault="00AD5891" w:rsidP="00AD5891">
      <w:pPr>
        <w:rPr>
          <w:lang w:eastAsia="zh-CN"/>
        </w:rPr>
      </w:pPr>
      <w:r>
        <w:rPr>
          <w:lang w:eastAsia="zh-CN"/>
        </w:rPr>
        <w:t>Option: 3</w:t>
      </w:r>
    </w:p>
    <w:p w14:paraId="5D215E9C" w14:textId="77777777" w:rsidR="00AD5891" w:rsidRDefault="00AD5891" w:rsidP="00AD5891">
      <w:pPr>
        <w:rPr>
          <w:lang w:eastAsia="zh-CN"/>
        </w:rPr>
      </w:pPr>
      <w:r>
        <w:rPr>
          <w:lang w:eastAsia="zh-CN"/>
        </w:rPr>
        <w:t xml:space="preserve">Please enter the message you wish to decrypt: </w:t>
      </w:r>
    </w:p>
    <w:p w14:paraId="6437642E" w14:textId="77777777" w:rsidR="00AD5891" w:rsidRDefault="00AD5891" w:rsidP="00AD5891">
      <w:pPr>
        <w:rPr>
          <w:lang w:eastAsia="zh-CN"/>
        </w:rPr>
      </w:pPr>
      <w:r>
        <w:rPr>
          <w:lang w:eastAsia="zh-CN"/>
        </w:rPr>
        <w:t>030</w:t>
      </w:r>
    </w:p>
    <w:p w14:paraId="03782AB1" w14:textId="3C0B2CED" w:rsidR="00AD5891" w:rsidRPr="00AD5891" w:rsidRDefault="00AD5891" w:rsidP="00AD5891">
      <w:pPr>
        <w:rPr>
          <w:lang w:eastAsia="zh-CN"/>
        </w:rPr>
      </w:pPr>
      <w:r>
        <w:rPr>
          <w:lang w:eastAsia="zh-CN"/>
        </w:rPr>
        <w:t>Decoded message: a</w:t>
      </w:r>
    </w:p>
    <w:p w14:paraId="117976D2" w14:textId="63FDA761" w:rsidR="00AD5891" w:rsidRDefault="005913A5" w:rsidP="00AD5891">
      <w:pPr>
        <w:rPr>
          <w:noProof/>
          <w:lang w:eastAsia="zh-CN"/>
        </w:rPr>
      </w:pPr>
      <w:r w:rsidRPr="005913A5">
        <w:rPr>
          <w:noProof/>
          <w:lang w:eastAsia="zh-CN"/>
        </w:rPr>
        <w:lastRenderedPageBreak/>
        <w:drawing>
          <wp:inline distT="0" distB="0" distL="0" distR="0" wp14:anchorId="4CE0D69E" wp14:editId="68963919">
            <wp:extent cx="4978400" cy="5257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8400" cy="5257800"/>
                    </a:xfrm>
                    <a:prstGeom prst="rect">
                      <a:avLst/>
                    </a:prstGeom>
                  </pic:spPr>
                </pic:pic>
              </a:graphicData>
            </a:graphic>
          </wp:inline>
        </w:drawing>
      </w:r>
      <w:r w:rsidRPr="005913A5">
        <w:rPr>
          <w:noProof/>
          <w:lang w:eastAsia="zh-CN"/>
        </w:rPr>
        <w:t xml:space="preserve"> </w:t>
      </w:r>
    </w:p>
    <w:p w14:paraId="13C74F60" w14:textId="00DFDEE4" w:rsidR="00AD5891" w:rsidRDefault="00AD5891" w:rsidP="00AD5891">
      <w:pPr>
        <w:pStyle w:val="Heading3"/>
        <w:numPr>
          <w:ilvl w:val="0"/>
          <w:numId w:val="45"/>
        </w:numPr>
        <w:rPr>
          <w:noProof/>
          <w:lang w:eastAsia="zh-CN"/>
        </w:rPr>
      </w:pPr>
      <w:bookmarkStart w:id="14" w:name="_Toc480907398"/>
      <w:r>
        <w:rPr>
          <w:noProof/>
          <w:lang w:eastAsia="zh-CN"/>
        </w:rPr>
        <w:t>character</w:t>
      </w:r>
      <w:bookmarkEnd w:id="14"/>
    </w:p>
    <w:p w14:paraId="23228E81" w14:textId="77777777" w:rsidR="00AD5891" w:rsidRDefault="00AD5891" w:rsidP="00AD5891">
      <w:pPr>
        <w:rPr>
          <w:lang w:eastAsia="zh-CN"/>
        </w:rPr>
      </w:pPr>
      <w:r>
        <w:rPr>
          <w:lang w:eastAsia="zh-CN"/>
        </w:rPr>
        <w:t>Welcome! Please select option to proceed.</w:t>
      </w:r>
    </w:p>
    <w:p w14:paraId="7FC1ABD3" w14:textId="77777777" w:rsidR="00AD5891" w:rsidRDefault="00AD5891" w:rsidP="00AD5891">
      <w:pPr>
        <w:rPr>
          <w:lang w:eastAsia="zh-CN"/>
        </w:rPr>
      </w:pPr>
      <w:r>
        <w:rPr>
          <w:lang w:eastAsia="zh-CN"/>
        </w:rPr>
        <w:t>1. Create Key Pairs</w:t>
      </w:r>
    </w:p>
    <w:p w14:paraId="43E9AA00" w14:textId="77777777" w:rsidR="00AD5891" w:rsidRDefault="00AD5891" w:rsidP="00AD5891">
      <w:pPr>
        <w:rPr>
          <w:lang w:eastAsia="zh-CN"/>
        </w:rPr>
      </w:pPr>
      <w:r>
        <w:rPr>
          <w:lang w:eastAsia="zh-CN"/>
        </w:rPr>
        <w:t>2. Encrypt Message</w:t>
      </w:r>
    </w:p>
    <w:p w14:paraId="762B8EA6" w14:textId="77777777" w:rsidR="00AD5891" w:rsidRDefault="00AD5891" w:rsidP="00AD5891">
      <w:pPr>
        <w:rPr>
          <w:lang w:eastAsia="zh-CN"/>
        </w:rPr>
      </w:pPr>
      <w:r>
        <w:rPr>
          <w:lang w:eastAsia="zh-CN"/>
        </w:rPr>
        <w:t>3. Decrypt Message</w:t>
      </w:r>
    </w:p>
    <w:p w14:paraId="000C6F8B" w14:textId="77777777" w:rsidR="00AD5891" w:rsidRDefault="00AD5891" w:rsidP="00AD5891">
      <w:pPr>
        <w:rPr>
          <w:lang w:eastAsia="zh-CN"/>
        </w:rPr>
      </w:pPr>
      <w:r>
        <w:rPr>
          <w:lang w:eastAsia="zh-CN"/>
        </w:rPr>
        <w:t>4. Display Keys</w:t>
      </w:r>
    </w:p>
    <w:p w14:paraId="781FD713" w14:textId="77777777" w:rsidR="00AD5891" w:rsidRDefault="00AD5891" w:rsidP="00AD5891">
      <w:pPr>
        <w:rPr>
          <w:lang w:eastAsia="zh-CN"/>
        </w:rPr>
      </w:pPr>
      <w:r>
        <w:rPr>
          <w:lang w:eastAsia="zh-CN"/>
        </w:rPr>
        <w:t>5. Exit</w:t>
      </w:r>
    </w:p>
    <w:p w14:paraId="788ADADA" w14:textId="77777777" w:rsidR="00AD5891" w:rsidRDefault="00AD5891" w:rsidP="00AD5891">
      <w:pPr>
        <w:rPr>
          <w:lang w:eastAsia="zh-CN"/>
        </w:rPr>
      </w:pPr>
    </w:p>
    <w:p w14:paraId="01FADADB" w14:textId="77777777" w:rsidR="00AD5891" w:rsidRDefault="00AD5891" w:rsidP="00AD5891">
      <w:pPr>
        <w:rPr>
          <w:lang w:eastAsia="zh-CN"/>
        </w:rPr>
      </w:pPr>
      <w:r>
        <w:rPr>
          <w:lang w:eastAsia="zh-CN"/>
        </w:rPr>
        <w:t>Option: 2</w:t>
      </w:r>
    </w:p>
    <w:p w14:paraId="0FAAA834" w14:textId="77777777" w:rsidR="00AD5891" w:rsidRDefault="00AD5891" w:rsidP="00AD5891">
      <w:pPr>
        <w:rPr>
          <w:lang w:eastAsia="zh-CN"/>
        </w:rPr>
      </w:pPr>
      <w:r>
        <w:rPr>
          <w:lang w:eastAsia="zh-CN"/>
        </w:rPr>
        <w:t xml:space="preserve">Please enter the message you wish to encrypt: </w:t>
      </w:r>
    </w:p>
    <w:p w14:paraId="21037F8D" w14:textId="77777777" w:rsidR="00AD5891" w:rsidRDefault="00AD5891" w:rsidP="00AD5891">
      <w:pPr>
        <w:rPr>
          <w:lang w:eastAsia="zh-CN"/>
        </w:rPr>
      </w:pPr>
      <w:r>
        <w:rPr>
          <w:lang w:eastAsia="zh-CN"/>
        </w:rPr>
        <w:t>?</w:t>
      </w:r>
    </w:p>
    <w:p w14:paraId="1E411898" w14:textId="77777777" w:rsidR="00AD5891" w:rsidRDefault="00AD5891" w:rsidP="00AD5891">
      <w:pPr>
        <w:rPr>
          <w:lang w:eastAsia="zh-CN"/>
        </w:rPr>
      </w:pPr>
      <w:r>
        <w:rPr>
          <w:lang w:eastAsia="zh-CN"/>
        </w:rPr>
        <w:lastRenderedPageBreak/>
        <w:t>Encoded message: 833</w:t>
      </w:r>
    </w:p>
    <w:p w14:paraId="425946ED" w14:textId="77777777" w:rsidR="00AD5891" w:rsidRDefault="00AD5891" w:rsidP="00AD5891">
      <w:pPr>
        <w:rPr>
          <w:lang w:eastAsia="zh-CN"/>
        </w:rPr>
      </w:pPr>
    </w:p>
    <w:p w14:paraId="7602C56A" w14:textId="77777777" w:rsidR="00AD5891" w:rsidRDefault="00AD5891" w:rsidP="00AD5891">
      <w:pPr>
        <w:rPr>
          <w:lang w:eastAsia="zh-CN"/>
        </w:rPr>
      </w:pPr>
      <w:r>
        <w:rPr>
          <w:lang w:eastAsia="zh-CN"/>
        </w:rPr>
        <w:t>****************************************</w:t>
      </w:r>
    </w:p>
    <w:p w14:paraId="635C731C" w14:textId="77777777" w:rsidR="00AD5891" w:rsidRDefault="00AD5891" w:rsidP="00AD5891">
      <w:pPr>
        <w:rPr>
          <w:lang w:eastAsia="zh-CN"/>
        </w:rPr>
      </w:pPr>
      <w:r>
        <w:rPr>
          <w:lang w:eastAsia="zh-CN"/>
        </w:rPr>
        <w:t>Welcome! Please select option to proceed.</w:t>
      </w:r>
    </w:p>
    <w:p w14:paraId="6CB8DFE5" w14:textId="77777777" w:rsidR="00AD5891" w:rsidRDefault="00AD5891" w:rsidP="00AD5891">
      <w:pPr>
        <w:rPr>
          <w:lang w:eastAsia="zh-CN"/>
        </w:rPr>
      </w:pPr>
      <w:r>
        <w:rPr>
          <w:lang w:eastAsia="zh-CN"/>
        </w:rPr>
        <w:t>1. Create Key Pairs</w:t>
      </w:r>
    </w:p>
    <w:p w14:paraId="0B725585" w14:textId="77777777" w:rsidR="00AD5891" w:rsidRDefault="00AD5891" w:rsidP="00AD5891">
      <w:pPr>
        <w:rPr>
          <w:lang w:eastAsia="zh-CN"/>
        </w:rPr>
      </w:pPr>
      <w:r>
        <w:rPr>
          <w:lang w:eastAsia="zh-CN"/>
        </w:rPr>
        <w:t>2. Encrypt Message</w:t>
      </w:r>
    </w:p>
    <w:p w14:paraId="3C479693" w14:textId="77777777" w:rsidR="00AD5891" w:rsidRDefault="00AD5891" w:rsidP="00AD5891">
      <w:pPr>
        <w:rPr>
          <w:lang w:eastAsia="zh-CN"/>
        </w:rPr>
      </w:pPr>
      <w:r>
        <w:rPr>
          <w:lang w:eastAsia="zh-CN"/>
        </w:rPr>
        <w:t>3. Decrypt Message</w:t>
      </w:r>
    </w:p>
    <w:p w14:paraId="21685547" w14:textId="77777777" w:rsidR="00AD5891" w:rsidRDefault="00AD5891" w:rsidP="00AD5891">
      <w:pPr>
        <w:rPr>
          <w:lang w:eastAsia="zh-CN"/>
        </w:rPr>
      </w:pPr>
      <w:r>
        <w:rPr>
          <w:lang w:eastAsia="zh-CN"/>
        </w:rPr>
        <w:t>4. Display Keys</w:t>
      </w:r>
    </w:p>
    <w:p w14:paraId="3A9C5065" w14:textId="77777777" w:rsidR="00AD5891" w:rsidRDefault="00AD5891" w:rsidP="00AD5891">
      <w:pPr>
        <w:rPr>
          <w:lang w:eastAsia="zh-CN"/>
        </w:rPr>
      </w:pPr>
      <w:r>
        <w:rPr>
          <w:lang w:eastAsia="zh-CN"/>
        </w:rPr>
        <w:t>5. Exit</w:t>
      </w:r>
    </w:p>
    <w:p w14:paraId="19C51719" w14:textId="77777777" w:rsidR="00AD5891" w:rsidRDefault="00AD5891" w:rsidP="00AD5891">
      <w:pPr>
        <w:rPr>
          <w:lang w:eastAsia="zh-CN"/>
        </w:rPr>
      </w:pPr>
    </w:p>
    <w:p w14:paraId="3913DCD8" w14:textId="77777777" w:rsidR="00AD5891" w:rsidRDefault="00AD5891" w:rsidP="00AD5891">
      <w:pPr>
        <w:rPr>
          <w:lang w:eastAsia="zh-CN"/>
        </w:rPr>
      </w:pPr>
      <w:r>
        <w:rPr>
          <w:lang w:eastAsia="zh-CN"/>
        </w:rPr>
        <w:t>Option: 3</w:t>
      </w:r>
    </w:p>
    <w:p w14:paraId="4A0C1E3D" w14:textId="77777777" w:rsidR="00AD5891" w:rsidRDefault="00AD5891" w:rsidP="00AD5891">
      <w:pPr>
        <w:rPr>
          <w:lang w:eastAsia="zh-CN"/>
        </w:rPr>
      </w:pPr>
      <w:r>
        <w:rPr>
          <w:lang w:eastAsia="zh-CN"/>
        </w:rPr>
        <w:t xml:space="preserve">Please enter the message you wish to decrypt: </w:t>
      </w:r>
    </w:p>
    <w:p w14:paraId="4DF0E6D9" w14:textId="77777777" w:rsidR="00AD5891" w:rsidRDefault="00AD5891" w:rsidP="00AD5891">
      <w:pPr>
        <w:rPr>
          <w:lang w:eastAsia="zh-CN"/>
        </w:rPr>
      </w:pPr>
      <w:r>
        <w:rPr>
          <w:lang w:eastAsia="zh-CN"/>
        </w:rPr>
        <w:t>833</w:t>
      </w:r>
    </w:p>
    <w:p w14:paraId="2DD4E0C2" w14:textId="77777777" w:rsidR="00AD5891" w:rsidRDefault="00AD5891" w:rsidP="00AD5891">
      <w:pPr>
        <w:rPr>
          <w:lang w:eastAsia="zh-CN"/>
        </w:rPr>
      </w:pPr>
      <w:r>
        <w:rPr>
          <w:lang w:eastAsia="zh-CN"/>
        </w:rPr>
        <w:t>Decoded message: ?</w:t>
      </w:r>
    </w:p>
    <w:p w14:paraId="2776947D" w14:textId="77777777" w:rsidR="00AD5891" w:rsidRPr="00AD5891" w:rsidRDefault="00AD5891" w:rsidP="00AD5891">
      <w:pPr>
        <w:rPr>
          <w:lang w:eastAsia="zh-CN"/>
        </w:rPr>
      </w:pPr>
    </w:p>
    <w:p w14:paraId="717C4652" w14:textId="57A3E957" w:rsidR="005913A5" w:rsidRDefault="005913A5" w:rsidP="005913A5">
      <w:pPr>
        <w:rPr>
          <w:noProof/>
          <w:lang w:eastAsia="zh-CN"/>
        </w:rPr>
      </w:pPr>
      <w:r w:rsidRPr="005913A5">
        <w:rPr>
          <w:noProof/>
          <w:lang w:eastAsia="zh-CN"/>
        </w:rPr>
        <w:lastRenderedPageBreak/>
        <w:drawing>
          <wp:inline distT="0" distB="0" distL="0" distR="0" wp14:anchorId="16A50B48" wp14:editId="54AE7C42">
            <wp:extent cx="4699000" cy="523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9000" cy="5232400"/>
                    </a:xfrm>
                    <a:prstGeom prst="rect">
                      <a:avLst/>
                    </a:prstGeom>
                  </pic:spPr>
                </pic:pic>
              </a:graphicData>
            </a:graphic>
          </wp:inline>
        </w:drawing>
      </w:r>
    </w:p>
    <w:p w14:paraId="463B8543" w14:textId="2A930E1F" w:rsidR="005913A5" w:rsidRDefault="000846E9" w:rsidP="005913A5">
      <w:pPr>
        <w:pStyle w:val="Heading2"/>
        <w:numPr>
          <w:ilvl w:val="0"/>
          <w:numId w:val="44"/>
        </w:numPr>
        <w:rPr>
          <w:noProof/>
          <w:lang w:eastAsia="zh-CN"/>
        </w:rPr>
      </w:pPr>
      <w:bookmarkStart w:id="15" w:name="_Toc480907399"/>
      <w:r>
        <w:rPr>
          <w:rFonts w:hint="eastAsia"/>
          <w:noProof/>
          <w:lang w:eastAsia="zh-CN"/>
        </w:rPr>
        <w:t>A Word</w:t>
      </w:r>
      <w:bookmarkEnd w:id="15"/>
    </w:p>
    <w:p w14:paraId="7B941497" w14:textId="77777777" w:rsidR="00AD5891" w:rsidRDefault="00AD5891" w:rsidP="00AD5891">
      <w:pPr>
        <w:rPr>
          <w:lang w:eastAsia="zh-CN"/>
        </w:rPr>
      </w:pPr>
      <w:r>
        <w:rPr>
          <w:lang w:eastAsia="zh-CN"/>
        </w:rPr>
        <w:t>Welcome! Please select option to proceed.</w:t>
      </w:r>
    </w:p>
    <w:p w14:paraId="7AE6EB80" w14:textId="77777777" w:rsidR="00AD5891" w:rsidRDefault="00AD5891" w:rsidP="00AD5891">
      <w:pPr>
        <w:rPr>
          <w:lang w:eastAsia="zh-CN"/>
        </w:rPr>
      </w:pPr>
      <w:r>
        <w:rPr>
          <w:lang w:eastAsia="zh-CN"/>
        </w:rPr>
        <w:t>1. Create Key Pairs</w:t>
      </w:r>
    </w:p>
    <w:p w14:paraId="07E57714" w14:textId="77777777" w:rsidR="00AD5891" w:rsidRDefault="00AD5891" w:rsidP="00AD5891">
      <w:pPr>
        <w:rPr>
          <w:lang w:eastAsia="zh-CN"/>
        </w:rPr>
      </w:pPr>
      <w:r>
        <w:rPr>
          <w:lang w:eastAsia="zh-CN"/>
        </w:rPr>
        <w:t>2. Encrypt Message</w:t>
      </w:r>
    </w:p>
    <w:p w14:paraId="0915EB33" w14:textId="77777777" w:rsidR="00AD5891" w:rsidRDefault="00AD5891" w:rsidP="00AD5891">
      <w:pPr>
        <w:rPr>
          <w:lang w:eastAsia="zh-CN"/>
        </w:rPr>
      </w:pPr>
      <w:r>
        <w:rPr>
          <w:lang w:eastAsia="zh-CN"/>
        </w:rPr>
        <w:t>3. Decrypt Message</w:t>
      </w:r>
    </w:p>
    <w:p w14:paraId="28ECA818" w14:textId="77777777" w:rsidR="00AD5891" w:rsidRDefault="00AD5891" w:rsidP="00AD5891">
      <w:pPr>
        <w:rPr>
          <w:lang w:eastAsia="zh-CN"/>
        </w:rPr>
      </w:pPr>
      <w:r>
        <w:rPr>
          <w:lang w:eastAsia="zh-CN"/>
        </w:rPr>
        <w:t>4. Display Keys</w:t>
      </w:r>
    </w:p>
    <w:p w14:paraId="19F96CC6" w14:textId="77777777" w:rsidR="00AD5891" w:rsidRDefault="00AD5891" w:rsidP="00AD5891">
      <w:pPr>
        <w:rPr>
          <w:lang w:eastAsia="zh-CN"/>
        </w:rPr>
      </w:pPr>
      <w:r>
        <w:rPr>
          <w:lang w:eastAsia="zh-CN"/>
        </w:rPr>
        <w:t>5. Exit</w:t>
      </w:r>
    </w:p>
    <w:p w14:paraId="10CEA96C" w14:textId="77777777" w:rsidR="00AD5891" w:rsidRDefault="00AD5891" w:rsidP="00AD5891">
      <w:pPr>
        <w:rPr>
          <w:lang w:eastAsia="zh-CN"/>
        </w:rPr>
      </w:pPr>
    </w:p>
    <w:p w14:paraId="63463E44" w14:textId="77777777" w:rsidR="00AD5891" w:rsidRDefault="00AD5891" w:rsidP="00AD5891">
      <w:pPr>
        <w:rPr>
          <w:lang w:eastAsia="zh-CN"/>
        </w:rPr>
      </w:pPr>
      <w:r>
        <w:rPr>
          <w:lang w:eastAsia="zh-CN"/>
        </w:rPr>
        <w:t>Option: 2</w:t>
      </w:r>
    </w:p>
    <w:p w14:paraId="18CFB316" w14:textId="77777777" w:rsidR="00AD5891" w:rsidRDefault="00AD5891" w:rsidP="00AD5891">
      <w:pPr>
        <w:rPr>
          <w:lang w:eastAsia="zh-CN"/>
        </w:rPr>
      </w:pPr>
      <w:r>
        <w:rPr>
          <w:lang w:eastAsia="zh-CN"/>
        </w:rPr>
        <w:t xml:space="preserve">Please enter the message you wish to encrypt: </w:t>
      </w:r>
    </w:p>
    <w:p w14:paraId="73161A8C" w14:textId="77777777" w:rsidR="00AD5891" w:rsidRDefault="00AD5891" w:rsidP="00AD5891">
      <w:pPr>
        <w:rPr>
          <w:lang w:eastAsia="zh-CN"/>
        </w:rPr>
      </w:pPr>
      <w:r>
        <w:rPr>
          <w:lang w:eastAsia="zh-CN"/>
        </w:rPr>
        <w:t>Crytography</w:t>
      </w:r>
    </w:p>
    <w:p w14:paraId="3205589C" w14:textId="77777777" w:rsidR="00AD5891" w:rsidRDefault="00AD5891" w:rsidP="00AD5891">
      <w:pPr>
        <w:rPr>
          <w:lang w:eastAsia="zh-CN"/>
        </w:rPr>
      </w:pPr>
      <w:r>
        <w:rPr>
          <w:lang w:eastAsia="zh-CN"/>
        </w:rPr>
        <w:lastRenderedPageBreak/>
        <w:t>Encoded message: 503091225047106084091030753054225</w:t>
      </w:r>
    </w:p>
    <w:p w14:paraId="122513F1" w14:textId="77777777" w:rsidR="00AD5891" w:rsidRDefault="00AD5891" w:rsidP="00AD5891">
      <w:pPr>
        <w:rPr>
          <w:lang w:eastAsia="zh-CN"/>
        </w:rPr>
      </w:pPr>
    </w:p>
    <w:p w14:paraId="337AD207" w14:textId="77777777" w:rsidR="00AD5891" w:rsidRDefault="00AD5891" w:rsidP="00AD5891">
      <w:pPr>
        <w:rPr>
          <w:lang w:eastAsia="zh-CN"/>
        </w:rPr>
      </w:pPr>
      <w:r>
        <w:rPr>
          <w:lang w:eastAsia="zh-CN"/>
        </w:rPr>
        <w:t>****************************************</w:t>
      </w:r>
    </w:p>
    <w:p w14:paraId="09D82958" w14:textId="77777777" w:rsidR="00AD5891" w:rsidRDefault="00AD5891" w:rsidP="00AD5891">
      <w:pPr>
        <w:rPr>
          <w:lang w:eastAsia="zh-CN"/>
        </w:rPr>
      </w:pPr>
      <w:r>
        <w:rPr>
          <w:lang w:eastAsia="zh-CN"/>
        </w:rPr>
        <w:t>Welcome! Please select option to proceed.</w:t>
      </w:r>
    </w:p>
    <w:p w14:paraId="44B6BD6E" w14:textId="77777777" w:rsidR="00AD5891" w:rsidRDefault="00AD5891" w:rsidP="00AD5891">
      <w:pPr>
        <w:rPr>
          <w:lang w:eastAsia="zh-CN"/>
        </w:rPr>
      </w:pPr>
      <w:r>
        <w:rPr>
          <w:lang w:eastAsia="zh-CN"/>
        </w:rPr>
        <w:t>1. Create Key Pairs</w:t>
      </w:r>
    </w:p>
    <w:p w14:paraId="318E0219" w14:textId="77777777" w:rsidR="00AD5891" w:rsidRDefault="00AD5891" w:rsidP="00AD5891">
      <w:pPr>
        <w:rPr>
          <w:lang w:eastAsia="zh-CN"/>
        </w:rPr>
      </w:pPr>
      <w:r>
        <w:rPr>
          <w:lang w:eastAsia="zh-CN"/>
        </w:rPr>
        <w:t>2. Encrypt Message</w:t>
      </w:r>
    </w:p>
    <w:p w14:paraId="2FF34A75" w14:textId="77777777" w:rsidR="00AD5891" w:rsidRDefault="00AD5891" w:rsidP="00AD5891">
      <w:pPr>
        <w:rPr>
          <w:lang w:eastAsia="zh-CN"/>
        </w:rPr>
      </w:pPr>
      <w:r>
        <w:rPr>
          <w:lang w:eastAsia="zh-CN"/>
        </w:rPr>
        <w:t>3. Decrypt Message</w:t>
      </w:r>
    </w:p>
    <w:p w14:paraId="237C2806" w14:textId="77777777" w:rsidR="00AD5891" w:rsidRDefault="00AD5891" w:rsidP="00AD5891">
      <w:pPr>
        <w:rPr>
          <w:lang w:eastAsia="zh-CN"/>
        </w:rPr>
      </w:pPr>
      <w:r>
        <w:rPr>
          <w:lang w:eastAsia="zh-CN"/>
        </w:rPr>
        <w:t>4. Display Keys</w:t>
      </w:r>
    </w:p>
    <w:p w14:paraId="6D182686" w14:textId="77777777" w:rsidR="00AD5891" w:rsidRDefault="00AD5891" w:rsidP="00AD5891">
      <w:pPr>
        <w:rPr>
          <w:lang w:eastAsia="zh-CN"/>
        </w:rPr>
      </w:pPr>
      <w:r>
        <w:rPr>
          <w:lang w:eastAsia="zh-CN"/>
        </w:rPr>
        <w:t>5. Exit</w:t>
      </w:r>
    </w:p>
    <w:p w14:paraId="528AD34C" w14:textId="77777777" w:rsidR="00AD5891" w:rsidRDefault="00AD5891" w:rsidP="00AD5891">
      <w:pPr>
        <w:rPr>
          <w:lang w:eastAsia="zh-CN"/>
        </w:rPr>
      </w:pPr>
    </w:p>
    <w:p w14:paraId="32D8E4C0" w14:textId="77777777" w:rsidR="00AD5891" w:rsidRDefault="00AD5891" w:rsidP="00AD5891">
      <w:pPr>
        <w:rPr>
          <w:lang w:eastAsia="zh-CN"/>
        </w:rPr>
      </w:pPr>
      <w:r>
        <w:rPr>
          <w:lang w:eastAsia="zh-CN"/>
        </w:rPr>
        <w:t>Option: 3</w:t>
      </w:r>
    </w:p>
    <w:p w14:paraId="45CC60EF" w14:textId="77777777" w:rsidR="00AD5891" w:rsidRDefault="00AD5891" w:rsidP="00AD5891">
      <w:pPr>
        <w:rPr>
          <w:lang w:eastAsia="zh-CN"/>
        </w:rPr>
      </w:pPr>
      <w:r>
        <w:rPr>
          <w:lang w:eastAsia="zh-CN"/>
        </w:rPr>
        <w:t xml:space="preserve">Please enter the message you wish to decrypt: </w:t>
      </w:r>
    </w:p>
    <w:p w14:paraId="4CAF79BB" w14:textId="77777777" w:rsidR="00AD5891" w:rsidRDefault="00AD5891" w:rsidP="00AD5891">
      <w:pPr>
        <w:rPr>
          <w:lang w:eastAsia="zh-CN"/>
        </w:rPr>
      </w:pPr>
      <w:r>
        <w:rPr>
          <w:lang w:eastAsia="zh-CN"/>
        </w:rPr>
        <w:t>503091225047106084091030753054225</w:t>
      </w:r>
    </w:p>
    <w:p w14:paraId="02DDCAA9" w14:textId="77777777" w:rsidR="00AD5891" w:rsidRDefault="00AD5891" w:rsidP="00AD5891">
      <w:pPr>
        <w:rPr>
          <w:lang w:eastAsia="zh-CN"/>
        </w:rPr>
      </w:pPr>
      <w:r>
        <w:rPr>
          <w:lang w:eastAsia="zh-CN"/>
        </w:rPr>
        <w:t>Decoded message: Crytography</w:t>
      </w:r>
    </w:p>
    <w:p w14:paraId="5ABF48B8" w14:textId="77777777" w:rsidR="00AD5891" w:rsidRPr="00AD5891" w:rsidRDefault="00AD5891" w:rsidP="00AD5891">
      <w:pPr>
        <w:rPr>
          <w:lang w:eastAsia="zh-CN"/>
        </w:rPr>
      </w:pPr>
    </w:p>
    <w:p w14:paraId="66918271" w14:textId="52353088" w:rsidR="000846E9" w:rsidRDefault="00251A0B" w:rsidP="000846E9">
      <w:pPr>
        <w:rPr>
          <w:lang w:eastAsia="zh-CN"/>
        </w:rPr>
      </w:pPr>
      <w:r w:rsidRPr="00251A0B">
        <w:rPr>
          <w:noProof/>
          <w:lang w:eastAsia="zh-CN"/>
        </w:rPr>
        <w:lastRenderedPageBreak/>
        <w:drawing>
          <wp:inline distT="0" distB="0" distL="0" distR="0" wp14:anchorId="5D93C565" wp14:editId="0908946D">
            <wp:extent cx="5168900" cy="5359400"/>
            <wp:effectExtent l="0" t="0" r="1270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8900" cy="5359400"/>
                    </a:xfrm>
                    <a:prstGeom prst="rect">
                      <a:avLst/>
                    </a:prstGeom>
                  </pic:spPr>
                </pic:pic>
              </a:graphicData>
            </a:graphic>
          </wp:inline>
        </w:drawing>
      </w:r>
    </w:p>
    <w:p w14:paraId="64032DF7" w14:textId="3C45FA8A" w:rsidR="00AD5891" w:rsidRDefault="00251A0B" w:rsidP="00AD5891">
      <w:pPr>
        <w:pStyle w:val="Heading2"/>
        <w:numPr>
          <w:ilvl w:val="0"/>
          <w:numId w:val="44"/>
        </w:numPr>
        <w:rPr>
          <w:lang w:eastAsia="zh-CN"/>
        </w:rPr>
      </w:pPr>
      <w:bookmarkStart w:id="16" w:name="_Toc480907400"/>
      <w:r>
        <w:rPr>
          <w:lang w:eastAsia="zh-CN"/>
        </w:rPr>
        <w:t>A Sentence</w:t>
      </w:r>
      <w:bookmarkEnd w:id="16"/>
    </w:p>
    <w:p w14:paraId="53E298E0" w14:textId="77777777" w:rsidR="00AD5891" w:rsidRDefault="00AD5891" w:rsidP="00AD5891">
      <w:pPr>
        <w:rPr>
          <w:lang w:eastAsia="zh-CN"/>
        </w:rPr>
      </w:pPr>
      <w:r>
        <w:rPr>
          <w:lang w:eastAsia="zh-CN"/>
        </w:rPr>
        <w:t>Welcome! Please select option to proceed.</w:t>
      </w:r>
    </w:p>
    <w:p w14:paraId="370FB114" w14:textId="77777777" w:rsidR="00AD5891" w:rsidRDefault="00AD5891" w:rsidP="00AD5891">
      <w:pPr>
        <w:rPr>
          <w:lang w:eastAsia="zh-CN"/>
        </w:rPr>
      </w:pPr>
      <w:r>
        <w:rPr>
          <w:lang w:eastAsia="zh-CN"/>
        </w:rPr>
        <w:t>1. Create Key Pairs</w:t>
      </w:r>
    </w:p>
    <w:p w14:paraId="70090EB9" w14:textId="77777777" w:rsidR="00AD5891" w:rsidRDefault="00AD5891" w:rsidP="00AD5891">
      <w:pPr>
        <w:rPr>
          <w:lang w:eastAsia="zh-CN"/>
        </w:rPr>
      </w:pPr>
      <w:r>
        <w:rPr>
          <w:lang w:eastAsia="zh-CN"/>
        </w:rPr>
        <w:t>2. Encrypt Message</w:t>
      </w:r>
    </w:p>
    <w:p w14:paraId="2686D3D5" w14:textId="77777777" w:rsidR="00AD5891" w:rsidRDefault="00AD5891" w:rsidP="00AD5891">
      <w:pPr>
        <w:rPr>
          <w:lang w:eastAsia="zh-CN"/>
        </w:rPr>
      </w:pPr>
      <w:r>
        <w:rPr>
          <w:lang w:eastAsia="zh-CN"/>
        </w:rPr>
        <w:t>3. Decrypt Message</w:t>
      </w:r>
    </w:p>
    <w:p w14:paraId="1D795957" w14:textId="77777777" w:rsidR="00AD5891" w:rsidRDefault="00AD5891" w:rsidP="00AD5891">
      <w:pPr>
        <w:rPr>
          <w:lang w:eastAsia="zh-CN"/>
        </w:rPr>
      </w:pPr>
      <w:r>
        <w:rPr>
          <w:lang w:eastAsia="zh-CN"/>
        </w:rPr>
        <w:t>4. Display Keys</w:t>
      </w:r>
    </w:p>
    <w:p w14:paraId="5365129B" w14:textId="77777777" w:rsidR="00AD5891" w:rsidRDefault="00AD5891" w:rsidP="00AD5891">
      <w:pPr>
        <w:rPr>
          <w:lang w:eastAsia="zh-CN"/>
        </w:rPr>
      </w:pPr>
      <w:r>
        <w:rPr>
          <w:lang w:eastAsia="zh-CN"/>
        </w:rPr>
        <w:t>5. Exit</w:t>
      </w:r>
    </w:p>
    <w:p w14:paraId="6787A065" w14:textId="77777777" w:rsidR="00AD5891" w:rsidRDefault="00AD5891" w:rsidP="00AD5891">
      <w:pPr>
        <w:rPr>
          <w:lang w:eastAsia="zh-CN"/>
        </w:rPr>
      </w:pPr>
    </w:p>
    <w:p w14:paraId="59212598" w14:textId="77777777" w:rsidR="00AD5891" w:rsidRDefault="00AD5891" w:rsidP="00AD5891">
      <w:pPr>
        <w:rPr>
          <w:lang w:eastAsia="zh-CN"/>
        </w:rPr>
      </w:pPr>
      <w:r>
        <w:rPr>
          <w:lang w:eastAsia="zh-CN"/>
        </w:rPr>
        <w:t>Option: 2</w:t>
      </w:r>
    </w:p>
    <w:p w14:paraId="67AC2F6D" w14:textId="77777777" w:rsidR="00AD5891" w:rsidRDefault="00AD5891" w:rsidP="00AD5891">
      <w:pPr>
        <w:rPr>
          <w:lang w:eastAsia="zh-CN"/>
        </w:rPr>
      </w:pPr>
      <w:r>
        <w:rPr>
          <w:lang w:eastAsia="zh-CN"/>
        </w:rPr>
        <w:t xml:space="preserve">Please enter the message you wish to encrypt: </w:t>
      </w:r>
    </w:p>
    <w:p w14:paraId="53A4686D" w14:textId="77777777" w:rsidR="00AD5891" w:rsidRDefault="00AD5891" w:rsidP="00AD5891">
      <w:pPr>
        <w:rPr>
          <w:lang w:eastAsia="zh-CN"/>
        </w:rPr>
      </w:pPr>
      <w:r>
        <w:rPr>
          <w:lang w:eastAsia="zh-CN"/>
        </w:rPr>
        <w:lastRenderedPageBreak/>
        <w:t>Alphanumeric is a combination of alphabetic and numeric characters, and is used to describe the collection of Latin letters and Arabic digits or a text constructed from this collection.</w:t>
      </w:r>
    </w:p>
    <w:p w14:paraId="6546F2CA" w14:textId="77777777" w:rsidR="00AD5891" w:rsidRDefault="00AD5891" w:rsidP="00AD5891">
      <w:pPr>
        <w:rPr>
          <w:lang w:eastAsia="zh-CN"/>
        </w:rPr>
      </w:pPr>
      <w:r>
        <w:rPr>
          <w:lang w:eastAsia="zh-CN"/>
        </w:rPr>
        <w:t>Encoded message: 152380753054030798417741151091025586542025046542030542586106741018025798030047025106798542106941542030380753054030018151047025586542030798303542798417741151091025586542586054030091030586047151091046273542030798303542025046542417046151303542047106542303151046586091025018151542047054151542586106380380151586047025106798542106941542540030047025798542380151047047151091046542030798303542152091030018025586542303025084025047046542106091542030542047151260047542586106798046047091417586047151303542941091106741542047054025046542586106380380151586047025106798115</w:t>
      </w:r>
    </w:p>
    <w:p w14:paraId="6DDD1D60" w14:textId="77777777" w:rsidR="00AD5891" w:rsidRDefault="00AD5891" w:rsidP="00AD5891">
      <w:pPr>
        <w:rPr>
          <w:lang w:eastAsia="zh-CN"/>
        </w:rPr>
      </w:pPr>
    </w:p>
    <w:p w14:paraId="56BCDE97" w14:textId="77777777" w:rsidR="00AD5891" w:rsidRDefault="00AD5891" w:rsidP="00AD5891">
      <w:pPr>
        <w:rPr>
          <w:lang w:eastAsia="zh-CN"/>
        </w:rPr>
      </w:pPr>
      <w:r>
        <w:rPr>
          <w:lang w:eastAsia="zh-CN"/>
        </w:rPr>
        <w:t>****************************************</w:t>
      </w:r>
    </w:p>
    <w:p w14:paraId="26B4244B" w14:textId="77777777" w:rsidR="00AD5891" w:rsidRDefault="00AD5891" w:rsidP="00AD5891">
      <w:pPr>
        <w:rPr>
          <w:lang w:eastAsia="zh-CN"/>
        </w:rPr>
      </w:pPr>
      <w:r>
        <w:rPr>
          <w:lang w:eastAsia="zh-CN"/>
        </w:rPr>
        <w:t>Welcome! Please select option to proceed.</w:t>
      </w:r>
    </w:p>
    <w:p w14:paraId="67E11820" w14:textId="77777777" w:rsidR="00AD5891" w:rsidRDefault="00AD5891" w:rsidP="00AD5891">
      <w:pPr>
        <w:rPr>
          <w:lang w:eastAsia="zh-CN"/>
        </w:rPr>
      </w:pPr>
      <w:r>
        <w:rPr>
          <w:lang w:eastAsia="zh-CN"/>
        </w:rPr>
        <w:t>1. Create Key Pairs</w:t>
      </w:r>
    </w:p>
    <w:p w14:paraId="41677D62" w14:textId="77777777" w:rsidR="00AD5891" w:rsidRDefault="00AD5891" w:rsidP="00AD5891">
      <w:pPr>
        <w:rPr>
          <w:lang w:eastAsia="zh-CN"/>
        </w:rPr>
      </w:pPr>
      <w:r>
        <w:rPr>
          <w:lang w:eastAsia="zh-CN"/>
        </w:rPr>
        <w:t>2. Encrypt Message</w:t>
      </w:r>
    </w:p>
    <w:p w14:paraId="3A41F8CF" w14:textId="77777777" w:rsidR="00AD5891" w:rsidRDefault="00AD5891" w:rsidP="00AD5891">
      <w:pPr>
        <w:rPr>
          <w:lang w:eastAsia="zh-CN"/>
        </w:rPr>
      </w:pPr>
      <w:r>
        <w:rPr>
          <w:lang w:eastAsia="zh-CN"/>
        </w:rPr>
        <w:t>3. Decrypt Message</w:t>
      </w:r>
    </w:p>
    <w:p w14:paraId="0FF2FFBC" w14:textId="77777777" w:rsidR="00AD5891" w:rsidRDefault="00AD5891" w:rsidP="00AD5891">
      <w:pPr>
        <w:rPr>
          <w:lang w:eastAsia="zh-CN"/>
        </w:rPr>
      </w:pPr>
      <w:r>
        <w:rPr>
          <w:lang w:eastAsia="zh-CN"/>
        </w:rPr>
        <w:t>4. Display Keys</w:t>
      </w:r>
    </w:p>
    <w:p w14:paraId="78497D4D" w14:textId="77777777" w:rsidR="00AD5891" w:rsidRDefault="00AD5891" w:rsidP="00AD5891">
      <w:pPr>
        <w:rPr>
          <w:lang w:eastAsia="zh-CN"/>
        </w:rPr>
      </w:pPr>
      <w:r>
        <w:rPr>
          <w:lang w:eastAsia="zh-CN"/>
        </w:rPr>
        <w:t>5. Exit</w:t>
      </w:r>
    </w:p>
    <w:p w14:paraId="3658E10B" w14:textId="77777777" w:rsidR="00AD5891" w:rsidRDefault="00AD5891" w:rsidP="00AD5891">
      <w:pPr>
        <w:rPr>
          <w:lang w:eastAsia="zh-CN"/>
        </w:rPr>
      </w:pPr>
    </w:p>
    <w:p w14:paraId="0ABE3665" w14:textId="77777777" w:rsidR="00AD5891" w:rsidRDefault="00AD5891" w:rsidP="00AD5891">
      <w:pPr>
        <w:rPr>
          <w:lang w:eastAsia="zh-CN"/>
        </w:rPr>
      </w:pPr>
      <w:r>
        <w:rPr>
          <w:lang w:eastAsia="zh-CN"/>
        </w:rPr>
        <w:t>Option: 3</w:t>
      </w:r>
    </w:p>
    <w:p w14:paraId="3E397A89" w14:textId="77777777" w:rsidR="00AD5891" w:rsidRDefault="00AD5891" w:rsidP="00AD5891">
      <w:pPr>
        <w:rPr>
          <w:lang w:eastAsia="zh-CN"/>
        </w:rPr>
      </w:pPr>
      <w:r>
        <w:rPr>
          <w:lang w:eastAsia="zh-CN"/>
        </w:rPr>
        <w:t xml:space="preserve">Please enter the message you wish to decrypt: </w:t>
      </w:r>
    </w:p>
    <w:p w14:paraId="3E1EBC4D" w14:textId="77777777" w:rsidR="00AD5891" w:rsidRDefault="00AD5891" w:rsidP="00AD5891">
      <w:pPr>
        <w:rPr>
          <w:lang w:eastAsia="zh-CN"/>
        </w:rPr>
      </w:pPr>
      <w:r>
        <w:rPr>
          <w:lang w:eastAsia="zh-CN"/>
        </w:rPr>
        <w:t>152380753054030798417741151091025586542025046542030542586106741018025798030047025106798542106941542030380753054030018151047025586542030798303542798417741151091025586542586054030091030586047151091046273542030798303542025046542417046151303542047106542303151046586091025018151542047054151542586106380380151586047025106798542106941542540030047025798542380151047047151091046542030798303542152091030018025586542303025084025047046542106091542030542047151260047542586106798046047091417586047151303542941091106741542047054025046542586106380380151586047025106798115</w:t>
      </w:r>
    </w:p>
    <w:p w14:paraId="3C2AAA58" w14:textId="77777777" w:rsidR="00AD5891" w:rsidRDefault="00AD5891" w:rsidP="00AD5891">
      <w:pPr>
        <w:rPr>
          <w:lang w:eastAsia="zh-CN"/>
        </w:rPr>
      </w:pPr>
      <w:r>
        <w:rPr>
          <w:lang w:eastAsia="zh-CN"/>
        </w:rPr>
        <w:t>Decoded message: Alphanumeric is a combination of alphabetic and numeric characters, and is used to describe the collection of Latin letters and Arabic digits or a text constructed from this collection.</w:t>
      </w:r>
    </w:p>
    <w:p w14:paraId="28FBB68C" w14:textId="77777777" w:rsidR="00AD5891" w:rsidRPr="00AD5891" w:rsidRDefault="00AD5891" w:rsidP="00AD5891">
      <w:pPr>
        <w:rPr>
          <w:lang w:eastAsia="zh-CN"/>
        </w:rPr>
      </w:pPr>
    </w:p>
    <w:p w14:paraId="6CF26806" w14:textId="55FF0A9B" w:rsidR="00BE60DF" w:rsidRDefault="00AD5891" w:rsidP="00AD5891">
      <w:pPr>
        <w:rPr>
          <w:lang w:eastAsia="zh-CN"/>
        </w:rPr>
      </w:pPr>
      <w:r w:rsidRPr="00AD5891">
        <w:rPr>
          <w:noProof/>
          <w:lang w:eastAsia="zh-CN"/>
        </w:rPr>
        <w:lastRenderedPageBreak/>
        <w:drawing>
          <wp:inline distT="0" distB="0" distL="0" distR="0" wp14:anchorId="225CD7CC" wp14:editId="0364C2A1">
            <wp:extent cx="6404120" cy="1614714"/>
            <wp:effectExtent l="0" t="0" r="0" b="114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55292" cy="1627616"/>
                    </a:xfrm>
                    <a:prstGeom prst="rect">
                      <a:avLst/>
                    </a:prstGeom>
                  </pic:spPr>
                </pic:pic>
              </a:graphicData>
            </a:graphic>
          </wp:inline>
        </w:drawing>
      </w:r>
    </w:p>
    <w:p w14:paraId="35B0B0DA" w14:textId="6A020B35" w:rsidR="00AD5891" w:rsidRDefault="00AD5891" w:rsidP="00AD5891">
      <w:pPr>
        <w:pStyle w:val="Heading2"/>
        <w:numPr>
          <w:ilvl w:val="0"/>
          <w:numId w:val="44"/>
        </w:numPr>
        <w:rPr>
          <w:lang w:eastAsia="zh-CN"/>
        </w:rPr>
      </w:pPr>
      <w:bookmarkStart w:id="17" w:name="_Toc480907401"/>
      <w:r>
        <w:rPr>
          <w:lang w:eastAsia="zh-CN"/>
        </w:rPr>
        <w:t>Large Pieces of text</w:t>
      </w:r>
      <w:bookmarkEnd w:id="17"/>
    </w:p>
    <w:p w14:paraId="2C18264F" w14:textId="53DA24B7" w:rsidR="00552AD6" w:rsidRPr="00552AD6" w:rsidRDefault="00552AD6" w:rsidP="00552AD6">
      <w:pPr>
        <w:pStyle w:val="Heading3"/>
        <w:numPr>
          <w:ilvl w:val="0"/>
          <w:numId w:val="45"/>
        </w:numPr>
        <w:rPr>
          <w:lang w:eastAsia="zh-CN"/>
        </w:rPr>
      </w:pPr>
      <w:bookmarkStart w:id="18" w:name="_Toc480907402"/>
      <w:r>
        <w:rPr>
          <w:lang w:eastAsia="zh-CN"/>
        </w:rPr>
        <w:t>A Paragraph</w:t>
      </w:r>
      <w:bookmarkEnd w:id="18"/>
    </w:p>
    <w:p w14:paraId="6B8AD390" w14:textId="77777777" w:rsidR="00306F48" w:rsidRDefault="00306F48" w:rsidP="00306F48">
      <w:pPr>
        <w:rPr>
          <w:lang w:eastAsia="zh-CN"/>
        </w:rPr>
      </w:pPr>
      <w:r>
        <w:rPr>
          <w:lang w:eastAsia="zh-CN"/>
        </w:rPr>
        <w:t>Welcome! Please select option to proceed.</w:t>
      </w:r>
    </w:p>
    <w:p w14:paraId="47E321E4" w14:textId="77777777" w:rsidR="00306F48" w:rsidRDefault="00306F48" w:rsidP="00306F48">
      <w:pPr>
        <w:rPr>
          <w:lang w:eastAsia="zh-CN"/>
        </w:rPr>
      </w:pPr>
      <w:r>
        <w:rPr>
          <w:lang w:eastAsia="zh-CN"/>
        </w:rPr>
        <w:t>1. Create Key Pairs</w:t>
      </w:r>
    </w:p>
    <w:p w14:paraId="6F97F4ED" w14:textId="77777777" w:rsidR="00306F48" w:rsidRDefault="00306F48" w:rsidP="00306F48">
      <w:pPr>
        <w:rPr>
          <w:lang w:eastAsia="zh-CN"/>
        </w:rPr>
      </w:pPr>
      <w:r>
        <w:rPr>
          <w:lang w:eastAsia="zh-CN"/>
        </w:rPr>
        <w:t>2. Encrypt Message</w:t>
      </w:r>
    </w:p>
    <w:p w14:paraId="339C24C8" w14:textId="77777777" w:rsidR="00306F48" w:rsidRDefault="00306F48" w:rsidP="00306F48">
      <w:pPr>
        <w:rPr>
          <w:lang w:eastAsia="zh-CN"/>
        </w:rPr>
      </w:pPr>
      <w:r>
        <w:rPr>
          <w:lang w:eastAsia="zh-CN"/>
        </w:rPr>
        <w:t>3. Decrypt Message</w:t>
      </w:r>
    </w:p>
    <w:p w14:paraId="083BC9BA" w14:textId="77777777" w:rsidR="00306F48" w:rsidRDefault="00306F48" w:rsidP="00306F48">
      <w:pPr>
        <w:rPr>
          <w:lang w:eastAsia="zh-CN"/>
        </w:rPr>
      </w:pPr>
      <w:r>
        <w:rPr>
          <w:lang w:eastAsia="zh-CN"/>
        </w:rPr>
        <w:t>4. Display Keys</w:t>
      </w:r>
    </w:p>
    <w:p w14:paraId="78B69977" w14:textId="77777777" w:rsidR="00306F48" w:rsidRDefault="00306F48" w:rsidP="00306F48">
      <w:pPr>
        <w:rPr>
          <w:lang w:eastAsia="zh-CN"/>
        </w:rPr>
      </w:pPr>
      <w:r>
        <w:rPr>
          <w:lang w:eastAsia="zh-CN"/>
        </w:rPr>
        <w:t>5. Exit</w:t>
      </w:r>
    </w:p>
    <w:p w14:paraId="102A7394" w14:textId="77777777" w:rsidR="00306F48" w:rsidRDefault="00306F48" w:rsidP="00306F48">
      <w:pPr>
        <w:rPr>
          <w:lang w:eastAsia="zh-CN"/>
        </w:rPr>
      </w:pPr>
    </w:p>
    <w:p w14:paraId="47A0A64B" w14:textId="77777777" w:rsidR="00306F48" w:rsidRDefault="00306F48" w:rsidP="00306F48">
      <w:pPr>
        <w:rPr>
          <w:lang w:eastAsia="zh-CN"/>
        </w:rPr>
      </w:pPr>
      <w:r>
        <w:rPr>
          <w:lang w:eastAsia="zh-CN"/>
        </w:rPr>
        <w:t>Option: 2</w:t>
      </w:r>
    </w:p>
    <w:p w14:paraId="7918678E" w14:textId="77777777" w:rsidR="00306F48" w:rsidRDefault="00306F48" w:rsidP="00306F48">
      <w:pPr>
        <w:rPr>
          <w:lang w:eastAsia="zh-CN"/>
        </w:rPr>
      </w:pPr>
      <w:r>
        <w:rPr>
          <w:lang w:eastAsia="zh-CN"/>
        </w:rPr>
        <w:t xml:space="preserve">Please enter the message you wish to encrypt: </w:t>
      </w:r>
    </w:p>
    <w:p w14:paraId="3849AA66" w14:textId="77777777" w:rsidR="00306F48" w:rsidRDefault="00306F48" w:rsidP="00306F48">
      <w:pPr>
        <w:rPr>
          <w:lang w:eastAsia="zh-CN"/>
        </w:rPr>
      </w:pPr>
      <w:r>
        <w:rPr>
          <w:lang w:eastAsia="zh-CN"/>
        </w:rPr>
        <w:t>The code itself was patterned so that most control codes were together and all graphic codes were together, for ease of identification. The first two so called ASCII sticks[a][14] (32 positions) were reserved for control characters.[1]:220, 236 § 8,9) The "space" character had to come before graphics to make sorting easier, so it became position 20hex;[1]:237 § 10 for the same reason, many special signs commonly used as separators were placed before digits. The committee decided it was important to support uppercase 64-character alphabets, and chose to pattern ASCII so it could be reduced easily to a usable 64-character set of graphic codes,[1]:228, 237 § 14 as was done in the DEC SIXBIT code (1963). Lowercase letters were therefore not interleaved with uppercase. To keep options available for lowercase letters and other graphics, the special and numeric codes were arranged before the letters, and the letter A was placed in position 41hex to match the draft of the corresponding British standard.[1]:238 § 18 The digits 0–9 are prefixed with 011, but the remaining 4 bits correspond to their respective values in binary, making conversion with binary-coded decimal straightforward.</w:t>
      </w:r>
    </w:p>
    <w:p w14:paraId="7D1ACF9C" w14:textId="77777777" w:rsidR="00306F48" w:rsidRDefault="00306F48" w:rsidP="00306F48">
      <w:pPr>
        <w:rPr>
          <w:lang w:eastAsia="zh-CN"/>
        </w:rPr>
      </w:pPr>
    </w:p>
    <w:p w14:paraId="089B9B98" w14:textId="77777777" w:rsidR="00306F48" w:rsidRDefault="00306F48" w:rsidP="00306F48">
      <w:pPr>
        <w:rPr>
          <w:lang w:eastAsia="zh-CN"/>
        </w:rPr>
      </w:pPr>
    </w:p>
    <w:p w14:paraId="54ACDCE0" w14:textId="77777777" w:rsidR="00306F48" w:rsidRDefault="00306F48" w:rsidP="00306F48">
      <w:pPr>
        <w:rPr>
          <w:lang w:eastAsia="zh-CN"/>
        </w:rPr>
      </w:pPr>
      <w:r>
        <w:rPr>
          <w:lang w:eastAsia="zh-CN"/>
        </w:rPr>
        <w:lastRenderedPageBreak/>
        <w:t>Encoded message: 2260541515425861063031515420250470461513809415425840300465427530300470471510917981513035420461065420470540300475427411060460475425861067980470911063805425861063031510465425841510911515420471060841510470541510915420307983035420303803805420840910307530540255865425861063031510465425841510911515420471060841510470541510912735429411060915421510300461515421069415420253031517980470259410255860300470251067981155422260541515429410250910460475420475841065420461065425860303803801513035421524935030090095420460470255864330461140302311142828462315423272830325427531060460250470251067980462465425841510911515420911510461510912131513035429411060915425861067980470911063805425860540300910305860471510910461151142822314220320324862735420322839243704783704812737972465422260541515424980467530305861514985425860540300910305860471510915420540303035420471065425861067411515420181519411060911515420840910307530540255860465420471065427410304331515420461060910470257980845421510300460251510912735420461065420250475420181515860307411515427531060460250470251067985420324860541512605081142822314220322832433704783702824865429411060915420470541515420460307411515420911510300461067982735427410307982255420467531515860250303805420460250847980465425861067417411067983802255424170461513035420300465420461517530300910300471060910465425841510911515427533800305861513035420181519411060911515423030250840250470461155422260541515425861067417410250470471511515423031515860253031513035420250475425840300465420257417531060910470307980475420471065420464177537531060910475424177537531510915860300461515429248464825860540300910305860471510915420303807530540300181510470462735420307983035425860541060461515420471065427530300470471510917985421524935030090095420461065420250475425861064173803035420181515420911513034175861513035421510300460253802255420471065420305424170460300183801515429248464825860540300910305860471510915420461510475421069415420840910307530540255865425861063031510462731142822314220320324812735420322832433704783702828465420300465425840300465423031067981515420257985420470541515424135525035424930091986380092265425861063031515423272827979242832461155425401065841510915860300461515423801510470471510910465425841510911515420470541510911519411060911515427981060475420257980471510913801510302131513035425840250470545424177537531510915860300461511155422261065424331511517535421067530470251067980465420302130300253800300183801515429411060915423801065841510915860300461515423801510470471510910465420307983035421060470541510915420840910307530540255860462735420470541515420467531515860250303805420307983035427984177411510910255865425861063031510465425841510911515420300910910307980841513035420181519411060911515420470541515423801510470471510910462735420307983035420470541515423801510470471510915421525425840300465427533800305861513035420257985427531060460250470251067985428462820541512605420471065427410300475860545420470541515423030910309410475421069415420470541515425861060</w:t>
      </w:r>
      <w:r>
        <w:rPr>
          <w:lang w:eastAsia="zh-CN"/>
        </w:rPr>
        <w:lastRenderedPageBreak/>
        <w:t>91091151046753106798303025798084542638091025047025046054542046047030798303030091303115114282231422032283481370478370282481542226054151542303025084025047046542486805797542030091151542753091151941025260151303542584025047054542486282282273542018417047542047054151542091151741030025798025798084542846542018025047046542586106091091151046753106798303542047106542047054151025091542091151046753151586047025213151542213030380417151046542025798542018025798030091225273542741030433025798084542586106798213151091046025106798542584025047054542018025798030091225482586106303151303542303151586025741030380542046047091030025084054047941106091584030091303115</w:t>
      </w:r>
    </w:p>
    <w:p w14:paraId="06A2623B" w14:textId="77777777" w:rsidR="00306F48" w:rsidRDefault="00306F48" w:rsidP="00306F48">
      <w:pPr>
        <w:rPr>
          <w:lang w:eastAsia="zh-CN"/>
        </w:rPr>
      </w:pPr>
    </w:p>
    <w:p w14:paraId="1E9F37A5" w14:textId="77777777" w:rsidR="00306F48" w:rsidRDefault="00306F48" w:rsidP="00306F48">
      <w:pPr>
        <w:rPr>
          <w:lang w:eastAsia="zh-CN"/>
        </w:rPr>
      </w:pPr>
      <w:r>
        <w:rPr>
          <w:lang w:eastAsia="zh-CN"/>
        </w:rPr>
        <w:t>****************************************</w:t>
      </w:r>
    </w:p>
    <w:p w14:paraId="5D266FFC" w14:textId="77777777" w:rsidR="00306F48" w:rsidRDefault="00306F48" w:rsidP="00306F48">
      <w:pPr>
        <w:rPr>
          <w:lang w:eastAsia="zh-CN"/>
        </w:rPr>
      </w:pPr>
      <w:r>
        <w:rPr>
          <w:lang w:eastAsia="zh-CN"/>
        </w:rPr>
        <w:t>Welcome! Please select option to proceed.</w:t>
      </w:r>
    </w:p>
    <w:p w14:paraId="26A2F57C" w14:textId="77777777" w:rsidR="00306F48" w:rsidRDefault="00306F48" w:rsidP="00306F48">
      <w:pPr>
        <w:rPr>
          <w:lang w:eastAsia="zh-CN"/>
        </w:rPr>
      </w:pPr>
      <w:r>
        <w:rPr>
          <w:lang w:eastAsia="zh-CN"/>
        </w:rPr>
        <w:t>1. Create Key Pairs</w:t>
      </w:r>
    </w:p>
    <w:p w14:paraId="54B04ED7" w14:textId="77777777" w:rsidR="00306F48" w:rsidRDefault="00306F48" w:rsidP="00306F48">
      <w:pPr>
        <w:rPr>
          <w:lang w:eastAsia="zh-CN"/>
        </w:rPr>
      </w:pPr>
      <w:r>
        <w:rPr>
          <w:lang w:eastAsia="zh-CN"/>
        </w:rPr>
        <w:t>2. Encrypt Message</w:t>
      </w:r>
    </w:p>
    <w:p w14:paraId="0ACD822C" w14:textId="77777777" w:rsidR="00306F48" w:rsidRDefault="00306F48" w:rsidP="00306F48">
      <w:pPr>
        <w:rPr>
          <w:lang w:eastAsia="zh-CN"/>
        </w:rPr>
      </w:pPr>
      <w:r>
        <w:rPr>
          <w:lang w:eastAsia="zh-CN"/>
        </w:rPr>
        <w:t>3. Decrypt Message</w:t>
      </w:r>
    </w:p>
    <w:p w14:paraId="09079353" w14:textId="77777777" w:rsidR="00306F48" w:rsidRDefault="00306F48" w:rsidP="00306F48">
      <w:pPr>
        <w:rPr>
          <w:lang w:eastAsia="zh-CN"/>
        </w:rPr>
      </w:pPr>
      <w:r>
        <w:rPr>
          <w:lang w:eastAsia="zh-CN"/>
        </w:rPr>
        <w:t>4. Display Keys</w:t>
      </w:r>
    </w:p>
    <w:p w14:paraId="02AB999E" w14:textId="77777777" w:rsidR="00306F48" w:rsidRDefault="00306F48" w:rsidP="00306F48">
      <w:pPr>
        <w:rPr>
          <w:lang w:eastAsia="zh-CN"/>
        </w:rPr>
      </w:pPr>
      <w:r>
        <w:rPr>
          <w:lang w:eastAsia="zh-CN"/>
        </w:rPr>
        <w:t>5. Exit</w:t>
      </w:r>
    </w:p>
    <w:p w14:paraId="0C30FA4C" w14:textId="77777777" w:rsidR="00306F48" w:rsidRDefault="00306F48" w:rsidP="00306F48">
      <w:pPr>
        <w:rPr>
          <w:lang w:eastAsia="zh-CN"/>
        </w:rPr>
      </w:pPr>
    </w:p>
    <w:p w14:paraId="4DFEFC6B" w14:textId="77777777" w:rsidR="00306F48" w:rsidRDefault="00306F48" w:rsidP="00306F48">
      <w:pPr>
        <w:rPr>
          <w:lang w:eastAsia="zh-CN"/>
        </w:rPr>
      </w:pPr>
      <w:r>
        <w:rPr>
          <w:lang w:eastAsia="zh-CN"/>
        </w:rPr>
        <w:t>Option: 3</w:t>
      </w:r>
    </w:p>
    <w:p w14:paraId="4A26784B" w14:textId="77777777" w:rsidR="00306F48" w:rsidRDefault="00306F48" w:rsidP="00306F48">
      <w:pPr>
        <w:rPr>
          <w:lang w:eastAsia="zh-CN"/>
        </w:rPr>
      </w:pPr>
      <w:r>
        <w:rPr>
          <w:lang w:eastAsia="zh-CN"/>
        </w:rPr>
        <w:t xml:space="preserve">Please enter the message you wish to decrypt: </w:t>
      </w:r>
    </w:p>
    <w:p w14:paraId="40E1A139" w14:textId="77777777" w:rsidR="00306F48" w:rsidRDefault="00306F48" w:rsidP="00306F48">
      <w:pPr>
        <w:rPr>
          <w:lang w:eastAsia="zh-CN"/>
        </w:rPr>
      </w:pPr>
      <w:r>
        <w:rPr>
          <w:lang w:eastAsia="zh-CN"/>
        </w:rPr>
        <w:t>226054151542586106303151542025047046151380941542584030046542753030047047151091798151303542046106542047054030047542741106046047542586106798047091106380542586106303151046542584151091151542047106084151047054151091542030798303542030380380542084091030753054025586542586106303151046542584151091151542047106084151047054151091273542941106091542151030046151542106941542025303151798047025941025586030047025106798115542226054151542941025091046047542047584106542046106542586030380380151303542152493503009009542046047025586433046114030231114282846231542327283032542753106046025047025106798046246542584151091151542091151046151091213151303542941106091542586106798047091106380542586054030091030586047151091046115114282231422032032486273542032283924370478370481273797246542226054151542498046753030586151498542586054030091030586047151091542054030303542047106542586106741151542018151941106091151542084091030753054025586046542047106542741030433151542046106091047025798084542151030046025151091273542046106542025047542018151586030741151542753106046025047025106798542032486054151260508114282231422032283243370478370282486542941106091542047054151542046030741151542091151030046</w:t>
      </w:r>
      <w:r>
        <w:rPr>
          <w:lang w:eastAsia="zh-CN"/>
        </w:rPr>
        <w:lastRenderedPageBreak/>
        <w:t>106798273542741030798225542046753151586025030380542046025084798046542586106741741106798380225542417046151303542030046542046151753030091030047106091046542584151091151542753380030586151303542018151941106091151542303025084025047046115542226054151542586106741741025047047151151542303151586025303151303542025047542584030046542025741753106091047030798047542047106542046417753753106091047542417753753151091586030046151542924846482586054030091030586047151091542030380753054030018151047046273542030798303542586054106046151542047106542753030047047151091798542152493503009009542046106542025047542586106417380303542018151542091151303417586151303542151030046025380225542047106542030542417046030018380151542924846482586054030091030586047151091542046151047542106941542084091030753054025586542586106303151046273114282231422032032481273542032283243370478370282846542030046542584030046542303106798151542025798542047054151542413552503542493009198638009226542586106303151542327282797924283246115542540106584151091586030046151542380151047047151091046542584151091151542047054151091151941106091151542798106047542025798047151091380151030213151303542584025047054542417753753151091586030046151115542226106542433151151753542106753047025106798046542030213030025380030018380151542941106091542380106584151091586030046151542380151047047151091046542030798303542106047054151091542084091030753054025586046273542047054151542046753151586025030380542030798303542798417741151091025586542586106303151046542584151091151542030091091030798084151303542018151941106091151542047054151542380151047047151091046273542030798303542047054151542380151047047151091542152542584030046542753380030586151303542025798542753106046025047025106798542846282054151260542047106542741030047586054542047054151542303091030941047542106941542047054151542586106091091151046753106798303025798084542638091025047025046054542046047030798303030091303115114282231422032283481370478370282481542226054151542303025084025047046542486805797542030091151542753091151941025260151303542584025047054542486282282273542018417047542047054151542091151741030025798025798084542846542018025047046542586106091091151046753106798303542047106542047054151025091542091151046753151586047025213151542213030380417151046542025798542018025798030091225273542741030433025798084542586106798213151091046025106798542584025047054542018025798030091225482586106303151303542303151586025741030380542046047091030025084054047941106091584030091303115</w:t>
      </w:r>
    </w:p>
    <w:p w14:paraId="2AF2E897" w14:textId="77777777" w:rsidR="00306F48" w:rsidRDefault="00306F48" w:rsidP="00306F48">
      <w:pPr>
        <w:rPr>
          <w:lang w:eastAsia="zh-CN"/>
        </w:rPr>
      </w:pPr>
      <w:r>
        <w:rPr>
          <w:lang w:eastAsia="zh-CN"/>
        </w:rPr>
        <w:t>Decoded message: The code itself was patterned so that most control codes were together and all graphic codes were together, for ease of identification. The first two so called ASCII sticks[a][14] (32 positions) were reserved for control characters.[1]:220, 236ʑ§ʑ8,9) The "space" character had to come before graphics to make sorting easier, so it became position 20hex;[1]:237ʑ§ʑ10 for the same reason, many special signs commonly used as separators were placed before digits. The committee decided it was important to support uppercase 64-</w:t>
      </w:r>
      <w:r>
        <w:rPr>
          <w:lang w:eastAsia="zh-CN"/>
        </w:rPr>
        <w:lastRenderedPageBreak/>
        <w:t>character alphabets, and chose to pattern ASCII so it could be reduced easily to a usable 64-character set of graphic codes,[1]:228, 237ʑ§ʑ14 as was done in the DEC SIXBIT code (1963). Lowercase letters were therefore not interleaved with uppercase. To keep options available for lowercase letters and other graphics, the special and numeric codes were arranged before the letters, and the letter A was placed in position 41hex to match the draft of the corresponding British standard.[1]:238ʑ§ʑ18 The digits 0ʛ9 are prefixed with 011, but the remaining 4 bits correspond to their respective values in binary, making conversion with binary-coded decimal straightforward.</w:t>
      </w:r>
    </w:p>
    <w:p w14:paraId="0532D70C" w14:textId="153860BD" w:rsidR="004E1350" w:rsidRDefault="00306F48" w:rsidP="004E1350">
      <w:pPr>
        <w:rPr>
          <w:lang w:eastAsia="zh-CN"/>
        </w:rPr>
      </w:pPr>
      <w:r w:rsidRPr="00306F48">
        <w:rPr>
          <w:noProof/>
          <w:lang w:eastAsia="zh-CN"/>
        </w:rPr>
        <w:drawing>
          <wp:inline distT="0" distB="0" distL="0" distR="0" wp14:anchorId="2EE3FE57" wp14:editId="14CB0289">
            <wp:extent cx="5943600" cy="16344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34490"/>
                    </a:xfrm>
                    <a:prstGeom prst="rect">
                      <a:avLst/>
                    </a:prstGeom>
                  </pic:spPr>
                </pic:pic>
              </a:graphicData>
            </a:graphic>
          </wp:inline>
        </w:drawing>
      </w:r>
    </w:p>
    <w:p w14:paraId="72BF53A6" w14:textId="40655B7D" w:rsidR="00552AD6" w:rsidRDefault="00552AD6" w:rsidP="00552AD6">
      <w:pPr>
        <w:pStyle w:val="Heading3"/>
        <w:numPr>
          <w:ilvl w:val="0"/>
          <w:numId w:val="45"/>
        </w:numPr>
        <w:rPr>
          <w:lang w:eastAsia="zh-CN"/>
        </w:rPr>
      </w:pPr>
      <w:bookmarkStart w:id="19" w:name="_Toc480907403"/>
      <w:r>
        <w:rPr>
          <w:lang w:eastAsia="zh-CN"/>
        </w:rPr>
        <w:t>Several Paragraphs</w:t>
      </w:r>
      <w:bookmarkEnd w:id="19"/>
    </w:p>
    <w:p w14:paraId="35EE3BE9" w14:textId="77777777" w:rsidR="00552AD6" w:rsidRDefault="00552AD6" w:rsidP="00552AD6">
      <w:pPr>
        <w:rPr>
          <w:lang w:eastAsia="zh-CN"/>
        </w:rPr>
      </w:pPr>
      <w:r>
        <w:rPr>
          <w:lang w:eastAsia="zh-CN"/>
        </w:rPr>
        <w:t>Welcome! Please select option to proceed.</w:t>
      </w:r>
    </w:p>
    <w:p w14:paraId="0F7D2121" w14:textId="77777777" w:rsidR="00552AD6" w:rsidRDefault="00552AD6" w:rsidP="00552AD6">
      <w:pPr>
        <w:rPr>
          <w:lang w:eastAsia="zh-CN"/>
        </w:rPr>
      </w:pPr>
      <w:r>
        <w:rPr>
          <w:lang w:eastAsia="zh-CN"/>
        </w:rPr>
        <w:t>1. Create Key Pairs</w:t>
      </w:r>
    </w:p>
    <w:p w14:paraId="4E6CAD67" w14:textId="77777777" w:rsidR="00552AD6" w:rsidRDefault="00552AD6" w:rsidP="00552AD6">
      <w:pPr>
        <w:rPr>
          <w:lang w:eastAsia="zh-CN"/>
        </w:rPr>
      </w:pPr>
      <w:r>
        <w:rPr>
          <w:lang w:eastAsia="zh-CN"/>
        </w:rPr>
        <w:t>2. Encrypt Message</w:t>
      </w:r>
    </w:p>
    <w:p w14:paraId="3A452E05" w14:textId="77777777" w:rsidR="00552AD6" w:rsidRDefault="00552AD6" w:rsidP="00552AD6">
      <w:pPr>
        <w:rPr>
          <w:lang w:eastAsia="zh-CN"/>
        </w:rPr>
      </w:pPr>
      <w:r>
        <w:rPr>
          <w:lang w:eastAsia="zh-CN"/>
        </w:rPr>
        <w:t>3. Decrypt Message</w:t>
      </w:r>
    </w:p>
    <w:p w14:paraId="0B035B59" w14:textId="77777777" w:rsidR="00552AD6" w:rsidRDefault="00552AD6" w:rsidP="00552AD6">
      <w:pPr>
        <w:rPr>
          <w:lang w:eastAsia="zh-CN"/>
        </w:rPr>
      </w:pPr>
      <w:r>
        <w:rPr>
          <w:lang w:eastAsia="zh-CN"/>
        </w:rPr>
        <w:t>4. Display Keys</w:t>
      </w:r>
    </w:p>
    <w:p w14:paraId="1AD41D88" w14:textId="77777777" w:rsidR="00552AD6" w:rsidRDefault="00552AD6" w:rsidP="00552AD6">
      <w:pPr>
        <w:rPr>
          <w:lang w:eastAsia="zh-CN"/>
        </w:rPr>
      </w:pPr>
      <w:r>
        <w:rPr>
          <w:lang w:eastAsia="zh-CN"/>
        </w:rPr>
        <w:t>5. Exit</w:t>
      </w:r>
    </w:p>
    <w:p w14:paraId="567DA6B9" w14:textId="77777777" w:rsidR="00552AD6" w:rsidRDefault="00552AD6" w:rsidP="00552AD6">
      <w:pPr>
        <w:rPr>
          <w:lang w:eastAsia="zh-CN"/>
        </w:rPr>
      </w:pPr>
    </w:p>
    <w:p w14:paraId="2D71E984" w14:textId="77777777" w:rsidR="00552AD6" w:rsidRDefault="00552AD6" w:rsidP="00552AD6">
      <w:pPr>
        <w:rPr>
          <w:lang w:eastAsia="zh-CN"/>
        </w:rPr>
      </w:pPr>
      <w:r>
        <w:rPr>
          <w:lang w:eastAsia="zh-CN"/>
        </w:rPr>
        <w:t>Option: 2</w:t>
      </w:r>
    </w:p>
    <w:p w14:paraId="06182C6C" w14:textId="77777777" w:rsidR="00552AD6" w:rsidRDefault="00552AD6" w:rsidP="00552AD6">
      <w:pPr>
        <w:rPr>
          <w:lang w:eastAsia="zh-CN"/>
        </w:rPr>
      </w:pPr>
      <w:r>
        <w:rPr>
          <w:lang w:eastAsia="zh-CN"/>
        </w:rPr>
        <w:t xml:space="preserve">Please enter the message you wish to encrypt: </w:t>
      </w:r>
    </w:p>
    <w:p w14:paraId="686CD8F0" w14:textId="0817D6F7" w:rsidR="00552AD6" w:rsidRDefault="00552AD6" w:rsidP="00552AD6">
      <w:pPr>
        <w:rPr>
          <w:lang w:eastAsia="zh-CN"/>
        </w:rPr>
      </w:pPr>
      <w:r>
        <w:rPr>
          <w:lang w:eastAsia="zh-CN"/>
        </w:rPr>
        <w:t xml:space="preserve">Remember me functions are convenient for users as they don't have to type in a username and password each time they use an application on a particular device. However, sometimes this functionality is badly designed and may leave the application vulnerable to attack. Some applications use a persistent cookie that contains the username. When the application receives the cookie, the application trusts the cookie and authenticates the user. This bypasses the login and allows an attacker not only to gain access to one users account but also to change the username in the cookie to access other users accounts. Other applications may use a cookie with a session ID. When the session ID is presented to the application, the application checks for the user associated with that ID and creates an application session for that user. If the session ID's can be easily be predicted the attacker can go through a large number of session ID's to </w:t>
      </w:r>
      <w:r>
        <w:rPr>
          <w:lang w:eastAsia="zh-CN"/>
        </w:rPr>
        <w:lastRenderedPageBreak/>
        <w:t>find ones associated with users, to gain access to users accounts without authentication. In general, client-side remember me functions should only remember non-secret information such as the username. The user may be allowed to opt-in to functionality which will remember the password. The user should be warned of the risks. Cleartext passwords should never be stored on the client as they are vulnerable to both local and remote attacks. Passwords should be encrypted using public key encryption, with the private key stored on the application server.</w:t>
      </w:r>
    </w:p>
    <w:p w14:paraId="32CB67C0" w14:textId="77777777" w:rsidR="00552AD6" w:rsidRDefault="00552AD6" w:rsidP="00552AD6">
      <w:pPr>
        <w:rPr>
          <w:lang w:eastAsia="zh-CN"/>
        </w:rPr>
      </w:pPr>
      <w:r>
        <w:rPr>
          <w:lang w:eastAsia="zh-CN"/>
        </w:rPr>
        <w:t>Encoded message: 7381517411517410181510915427411515429414177985860470251067980465420300911515425861067982131517980251517980475429411060915424170461510910465420300465420470541512255423031067988400475420540302131515420471065420472257531515420257985420305424170461510917980307411515420307983035427530300460465841060913035421510305860545420470257411515420470541512255424170461515420307985420307537533800255860300470251067985421067985420305427530300910470255864173800300915423031512130255861511155427421065841512131510912735420461067411510470257411510465420470540250465429414177985860470251067980303800250472255420250465420180303033802255423031510460250847981513035420307983035427410302255423801510302131515420470541515420307537533800255860300470251067985422134173807981510910300183801515420471065420300470470305864331155424931067411515420307537533800255860300470251067980465424170461515420305427531510910460250460471517980475425861061064330251515420470540300475425861067980470300257980465420470541515424170461510917980307411511155423610541517985420470541515420307537533800255860300470251067985420911515861510252131510465420470541515425861061064330251512735420470541515420307537533800255860300470251067985420470914170460470465420470541515425861061064330251515420307983035420304170470541517980470255860300471510465420470541515424170461510911155422260540250465420182257530300460461510465420470541515423801060840257985420307983035420303803801065840465420307985420300470470305864331510915427981060475421067983802255420471065420840300257985420305865861510460465420471065421067981515424170461510910465420305865861064177980475420184170475420303800461065420471065425860540307980841515420470541515424170461510917980307411515420257985420470541515425861061064330251515420471065420305865861510460465421060470541510915424170461510910465420305865861064177980470461155427110470541510915420307537533800255860300470251067980465427410302255424170461515420305425861061064330251515425840250470545420305420461510460460251067985420094131155423610541517985420470541515420461510460460251067985420094135420250465427530911510461517980471513035420471065420470541515420307537533800255860300470251067982735420470541515420307537533800255860300470251067985425860541515864330465429411060915420470541515424170461510915420300460461065860250300471513035425840250470545420470540300475420094135420307983035425860911510300471510</w:t>
      </w:r>
      <w:r>
        <w:rPr>
          <w:lang w:eastAsia="zh-CN"/>
        </w:rPr>
        <w:lastRenderedPageBreak/>
        <w:t>46542030798542030753753380025586030047025106798542046151046046025106798542941106091542047054030047542417046151091115542009941542047054151542046151046046025106798542009413840046542586030798542018151542151030046025380225542018151542753091151303025586047151303542047054151542030047047030586433151091542586030798542084106542047054091106417084054542030542380030091084151542798417741018151091542106941542046151046046025106798542009413840046542047106542941025798303542106798151046542030046046106586025030047151303542584025047054542417046151091046273542047106542084030025798542030586586151046046542047106542417046151091046542030586586106417798047046542584025047054106417047542030417047054151798047025586030047025106798115542009798542084151798151091030380273542586380025151798047482046025303151542091151741151741018151091542741151542941417798586047025106798046542046054106417380303542106798380225542091151741151741018151091542798106798482046151586091151047542025798941106091741030047025106798542046417586054542030046542047054151542417046151091798030741151115542226054151542417046151091542741030225542018151542030380380106584151303542047106542106753047482025798542047106542941417798586047025106798030380025047225542584054025586054542584025380380542091151741151741018151091542047054151542753030046046584106091303115542226054151542417046151091542046054106417380303542018151542584030091798151303542106941542047054151542091025046433046115542503380151030091047151260047542753030046046584106091303046542046054106417380303542798151213151091542018151542046047106091151303542106798542047054151542586380025151798047542030046542047054151225542030091151542213417380798151091030018380151542047106542018106047054542380106586030380542030798303542091151741106047151542030047047030586433046115542061030046046584106091303046542046054106417380303542018151542151798586091225753047151303542417046025798084542753417018380025586542433151225542151798586091225753047025106798273542584025047054542047054151542753091025213030047151542433151225542046047106091151303542106798542047054151542030753753380025586030047025106798542046151091213151091115</w:t>
      </w:r>
    </w:p>
    <w:p w14:paraId="4057EE31" w14:textId="77777777" w:rsidR="00552AD6" w:rsidRDefault="00552AD6" w:rsidP="00552AD6">
      <w:pPr>
        <w:rPr>
          <w:lang w:eastAsia="zh-CN"/>
        </w:rPr>
      </w:pPr>
    </w:p>
    <w:p w14:paraId="0859A58C" w14:textId="77777777" w:rsidR="00552AD6" w:rsidRDefault="00552AD6" w:rsidP="00552AD6">
      <w:pPr>
        <w:rPr>
          <w:lang w:eastAsia="zh-CN"/>
        </w:rPr>
      </w:pPr>
      <w:r>
        <w:rPr>
          <w:lang w:eastAsia="zh-CN"/>
        </w:rPr>
        <w:t>****************************************</w:t>
      </w:r>
    </w:p>
    <w:p w14:paraId="723093DE" w14:textId="77777777" w:rsidR="00552AD6" w:rsidRDefault="00552AD6" w:rsidP="00552AD6">
      <w:pPr>
        <w:rPr>
          <w:lang w:eastAsia="zh-CN"/>
        </w:rPr>
      </w:pPr>
      <w:r>
        <w:rPr>
          <w:lang w:eastAsia="zh-CN"/>
        </w:rPr>
        <w:t>Welcome! Please select option to proceed.</w:t>
      </w:r>
    </w:p>
    <w:p w14:paraId="4CA5ABB3" w14:textId="77777777" w:rsidR="00552AD6" w:rsidRDefault="00552AD6" w:rsidP="00552AD6">
      <w:pPr>
        <w:rPr>
          <w:lang w:eastAsia="zh-CN"/>
        </w:rPr>
      </w:pPr>
      <w:r>
        <w:rPr>
          <w:lang w:eastAsia="zh-CN"/>
        </w:rPr>
        <w:t>1. Create Key Pairs</w:t>
      </w:r>
    </w:p>
    <w:p w14:paraId="0AB8DC34" w14:textId="77777777" w:rsidR="00552AD6" w:rsidRDefault="00552AD6" w:rsidP="00552AD6">
      <w:pPr>
        <w:rPr>
          <w:lang w:eastAsia="zh-CN"/>
        </w:rPr>
      </w:pPr>
      <w:r>
        <w:rPr>
          <w:lang w:eastAsia="zh-CN"/>
        </w:rPr>
        <w:t>2. Encrypt Message</w:t>
      </w:r>
    </w:p>
    <w:p w14:paraId="70E47920" w14:textId="77777777" w:rsidR="00552AD6" w:rsidRDefault="00552AD6" w:rsidP="00552AD6">
      <w:pPr>
        <w:rPr>
          <w:lang w:eastAsia="zh-CN"/>
        </w:rPr>
      </w:pPr>
      <w:r>
        <w:rPr>
          <w:lang w:eastAsia="zh-CN"/>
        </w:rPr>
        <w:t>3. Decrypt Message</w:t>
      </w:r>
    </w:p>
    <w:p w14:paraId="0807B059" w14:textId="77777777" w:rsidR="00552AD6" w:rsidRDefault="00552AD6" w:rsidP="00552AD6">
      <w:pPr>
        <w:rPr>
          <w:lang w:eastAsia="zh-CN"/>
        </w:rPr>
      </w:pPr>
      <w:r>
        <w:rPr>
          <w:lang w:eastAsia="zh-CN"/>
        </w:rPr>
        <w:t>4. Display Keys</w:t>
      </w:r>
    </w:p>
    <w:p w14:paraId="2A04F337" w14:textId="77777777" w:rsidR="00552AD6" w:rsidRDefault="00552AD6" w:rsidP="00552AD6">
      <w:pPr>
        <w:rPr>
          <w:lang w:eastAsia="zh-CN"/>
        </w:rPr>
      </w:pPr>
      <w:r>
        <w:rPr>
          <w:lang w:eastAsia="zh-CN"/>
        </w:rPr>
        <w:t>5. Exit</w:t>
      </w:r>
    </w:p>
    <w:p w14:paraId="1AF35741" w14:textId="77777777" w:rsidR="00552AD6" w:rsidRDefault="00552AD6" w:rsidP="00552AD6">
      <w:pPr>
        <w:rPr>
          <w:lang w:eastAsia="zh-CN"/>
        </w:rPr>
      </w:pPr>
    </w:p>
    <w:p w14:paraId="04671D07" w14:textId="77777777" w:rsidR="00552AD6" w:rsidRDefault="00552AD6" w:rsidP="00552AD6">
      <w:pPr>
        <w:rPr>
          <w:lang w:eastAsia="zh-CN"/>
        </w:rPr>
      </w:pPr>
      <w:r>
        <w:rPr>
          <w:lang w:eastAsia="zh-CN"/>
        </w:rPr>
        <w:lastRenderedPageBreak/>
        <w:t>Option: 3</w:t>
      </w:r>
    </w:p>
    <w:p w14:paraId="02D142CE" w14:textId="77777777" w:rsidR="00552AD6" w:rsidRDefault="00552AD6" w:rsidP="00552AD6">
      <w:pPr>
        <w:rPr>
          <w:lang w:eastAsia="zh-CN"/>
        </w:rPr>
      </w:pPr>
      <w:r>
        <w:rPr>
          <w:lang w:eastAsia="zh-CN"/>
        </w:rPr>
        <w:t xml:space="preserve">Please enter the message you wish to decrypt: </w:t>
      </w:r>
    </w:p>
    <w:p w14:paraId="30FC8139" w14:textId="77777777" w:rsidR="00552AD6" w:rsidRDefault="00552AD6" w:rsidP="00552AD6">
      <w:pPr>
        <w:rPr>
          <w:lang w:eastAsia="zh-CN"/>
        </w:rPr>
      </w:pPr>
      <w:r>
        <w:rPr>
          <w:lang w:eastAsia="zh-CN"/>
        </w:rPr>
        <w:t>73815174115174101815109154274115154294141779858604702510679804654203009115154258610679821315179802515179804754294110609154241704615109104654203004654204705415122554230310679884004754205403021315154204710654204722575315154202579854203054241704615109179803074115154203079830354275303004604658410609130354215103058605454204702574115154204705415122554241704615154203079854203075375338002558603004702510679854210679854203054275303009104702558641738003009154230315121302558615111554274210658415121315109127354204610674115104702574115104654204705402504654294141779858604702510679803038002504722554202504654201803030338022554230315104602508479815130354203079830354274103022554238015103021315154204705415154203075375338002558603004702510679854221341738079815109103001838015154204710654203004704703058643311554249310674115154203075375338002558603004702510679804654241704615154203054275315109104602504604715179804754258610610643302515154204705403004754258610679804703002579804654204705415154241704615109179803074115111554236105415179854204705415154203075375338002558603004702510679854209115158615102521315104654204705415154258610610643302515127354204705415154203075375338002558603004702510679854204709141704604704654204705415154258610610643302515154203079830354203041704705415179804702558603004715104654204705415154241704615109111554222605402504654201822575303004604615104654204705415154238010608402579854203079830354203038038010658404654203079854203004704703058643315109154279810604754210679838022554204710654208403002579854203058658615104604654204710654210679815154241704615109104654203058658610641779804754201841704754203038004610654204710654258605403079808415154204705415154241704615109179803074115154202579854204705415154258610610643302515154204710654203058658615104604654210604705415109154241704615109104654203058658610641779804704611554271104705415109154203075375338002558603004702510679804654274103022554241704615154203054258610610643302515154258402504705454203054204615104604602510679854200941311554236105415179854204705415154204615104604602510679854200941354202504654275309115104615179804715130354204710654204705415154203075375338002558603004702510679827354204705415154203075375338002558603004702510679854258605415158643304654294110609154204705415154241704615109154203004604610658602503004715130354258402504705454204705403004754200941354203079830354258609115103004715104654203079854203075375338002558603004702510679854204615104604602510679854294110609154204705403004754241704615109111554200994154204705415154204615104604602510679854200941384004654258603079854201815154215103004602538022554201815154275309115130302558604715130354204705415154203004704703058643315109154258603079854208410654204705409110641708405454203054238003009108415154279841774101815109154210694154204615104604602510679854200941384004654204710654294</w:t>
      </w:r>
      <w:r>
        <w:rPr>
          <w:lang w:eastAsia="zh-CN"/>
        </w:rPr>
        <w:lastRenderedPageBreak/>
        <w:t>1025798303542106798151046542030046046106586025030047151303542584025047054542417046151091046273542047106542084030025798542030586586151046046542047106542417046151091046542030586586106417798047046542584025047054106417047542030417047054151798047025586030047025106798115542009798542084151798151091030380273542586380025151798047482046025303151542091151741151741018151091542741151542941417798586047025106798046542046054106417380303542106798380225542091151741151741018151091542798106798482046151586091151047542025798941106091741030047025106798542046417586054542030046542047054151542417046151091798030741151115542226054151542417046151091542741030225542018151542030380380106584151303542047106542106753047482025798542047106542941417798586047025106798030380025047225542584054025586054542584025380380542091151741151741018151091542047054151542753030046046584106091303115542226054151542417046151091542046054106417380303542018151542584030091798151303542106941542047054151542091025046433046115542503380151030091047151260047542753030046046584106091303046542046054106417380303542798151213151091542018151542046047106091151303542106798542047054151542586380025151798047542030046542047054151225542030091151542213417380798151091030018380151542047106542018106047054542380106586030380542030798303542091151741106047151542030047047030586433046115542061030046046584106091303046542046054106417380303542018151542151798586091225753047151303542417046025798084542753417018380025586542433151225542151798586091225753047025106798273542584025047054542047054151542753091025213030047151542433151225542046047106091151303542106798542047054151542030753753380025586030047025106798542046151091213151091115</w:t>
      </w:r>
    </w:p>
    <w:p w14:paraId="61F63DE0" w14:textId="77777777" w:rsidR="00552AD6" w:rsidRDefault="00552AD6" w:rsidP="00552AD6">
      <w:pPr>
        <w:rPr>
          <w:lang w:eastAsia="zh-CN"/>
        </w:rPr>
      </w:pPr>
    </w:p>
    <w:p w14:paraId="3EB0A6DF" w14:textId="77777777" w:rsidR="00552AD6" w:rsidRDefault="00552AD6" w:rsidP="00552AD6">
      <w:pPr>
        <w:rPr>
          <w:lang w:eastAsia="zh-CN"/>
        </w:rPr>
      </w:pPr>
      <w:r>
        <w:rPr>
          <w:lang w:eastAsia="zh-CN"/>
        </w:rPr>
        <w:t xml:space="preserve">Decoded message: Remember me functions are convenient for users as they don't have to type in a username and password each time they use an application on a particular device. However, sometimes this functionality is badly designed and may leave the application vulnerable to attack. Some applications use a persistent cookie that contains the username. When the application receives the cookie, the application trusts the cookie and authenticates the user. This bypasses the login and allows an attacker not only to gain access to one users account but also to change the username in the cookie to access other users accounts. Other applications may use a cookie with a session ID. When the session ID is presented to the application, the application checks for the user associated with that ID and creates an application session for that user. If the session ID's can be easily be predicted the attacker can go through a large number of session ID's to find ones associated with users, to gain access to users accounts without authentication. In general, client-side remember me functions should only remember non-secret information such as the username. The user may be allowed to opt-in to functionality which will remember the password. The user should be warned of the risks. Cleartext passwords should never be stored on the client as they are vulnerable to both local and remote </w:t>
      </w:r>
      <w:r>
        <w:rPr>
          <w:lang w:eastAsia="zh-CN"/>
        </w:rPr>
        <w:lastRenderedPageBreak/>
        <w:t>attacks. Passwords should be encrypted using public key encryption, with the private key stored on the application server.</w:t>
      </w:r>
    </w:p>
    <w:p w14:paraId="686485CD" w14:textId="08371FFB" w:rsidR="00BE60DF" w:rsidRPr="00BE60DF" w:rsidRDefault="00D3107C" w:rsidP="00973338">
      <w:r w:rsidRPr="00D3107C">
        <w:rPr>
          <w:noProof/>
          <w:lang w:eastAsia="zh-CN"/>
        </w:rPr>
        <w:drawing>
          <wp:inline distT="0" distB="0" distL="0" distR="0" wp14:anchorId="45D289EB" wp14:editId="1E9A7CB4">
            <wp:extent cx="5943600" cy="15671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67180"/>
                    </a:xfrm>
                    <a:prstGeom prst="rect">
                      <a:avLst/>
                    </a:prstGeom>
                  </pic:spPr>
                </pic:pic>
              </a:graphicData>
            </a:graphic>
          </wp:inline>
        </w:drawing>
      </w:r>
    </w:p>
    <w:sectPr w:rsidR="00BE60DF" w:rsidRPr="00BE60DF" w:rsidSect="00C275DE">
      <w:footerReference w:type="even" r:id="rId15"/>
      <w:footerReference w:type="default" r:id="rId16"/>
      <w:pgSz w:w="12240" w:h="15840"/>
      <w:pgMar w:top="1440" w:right="1440" w:bottom="1440" w:left="1440" w:header="288"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3D50DB" w14:textId="77777777" w:rsidR="009301D9" w:rsidRDefault="009301D9">
      <w:pPr>
        <w:spacing w:after="0" w:line="240" w:lineRule="auto"/>
      </w:pPr>
      <w:r>
        <w:separator/>
      </w:r>
    </w:p>
  </w:endnote>
  <w:endnote w:type="continuationSeparator" w:id="0">
    <w:p w14:paraId="02D30386" w14:textId="77777777" w:rsidR="009301D9" w:rsidRDefault="009301D9">
      <w:pPr>
        <w:spacing w:after="0" w:line="240" w:lineRule="auto"/>
      </w:pPr>
      <w:r>
        <w:continuationSeparator/>
      </w:r>
    </w:p>
  </w:endnote>
  <w:endnote w:type="continuationNotice" w:id="1">
    <w:p w14:paraId="10989E55" w14:textId="77777777" w:rsidR="009301D9" w:rsidRDefault="009301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Ｐゴシック">
    <w:charset w:val="80"/>
    <w:family w:val="auto"/>
    <w:pitch w:val="variable"/>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CD050" w14:textId="77777777" w:rsidR="00C275DE" w:rsidRDefault="00C275DE" w:rsidP="007D37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C23258" w14:textId="77777777" w:rsidR="00C275DE" w:rsidRDefault="00C275D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09223" w14:textId="77777777" w:rsidR="00C275DE" w:rsidRDefault="00C275DE" w:rsidP="007D37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76255">
      <w:rPr>
        <w:rStyle w:val="PageNumber"/>
        <w:noProof/>
      </w:rPr>
      <w:t>2</w:t>
    </w:r>
    <w:r>
      <w:rPr>
        <w:rStyle w:val="PageNumber"/>
      </w:rPr>
      <w:fldChar w:fldCharType="end"/>
    </w:r>
  </w:p>
  <w:p w14:paraId="2058578D" w14:textId="77777777" w:rsidR="00C275DE" w:rsidRDefault="00C275D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DB2EB3" w14:textId="77777777" w:rsidR="009301D9" w:rsidRDefault="009301D9">
      <w:pPr>
        <w:spacing w:after="0" w:line="240" w:lineRule="auto"/>
      </w:pPr>
      <w:r>
        <w:separator/>
      </w:r>
    </w:p>
  </w:footnote>
  <w:footnote w:type="continuationSeparator" w:id="0">
    <w:p w14:paraId="14359273" w14:textId="77777777" w:rsidR="009301D9" w:rsidRDefault="009301D9">
      <w:pPr>
        <w:spacing w:after="0" w:line="240" w:lineRule="auto"/>
      </w:pPr>
      <w:r>
        <w:continuationSeparator/>
      </w:r>
    </w:p>
  </w:footnote>
  <w:footnote w:type="continuationNotice" w:id="1">
    <w:p w14:paraId="3F3BA4EF" w14:textId="77777777" w:rsidR="009301D9" w:rsidRDefault="009301D9">
      <w:pPr>
        <w:spacing w:after="0" w:line="240" w:lineRule="auto"/>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DECB6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8"/>
    <w:multiLevelType w:val="singleLevel"/>
    <w:tmpl w:val="C5E685DC"/>
    <w:lvl w:ilvl="0">
      <w:start w:val="1"/>
      <w:numFmt w:val="decimal"/>
      <w:pStyle w:val="ListNumber"/>
      <w:lvlText w:val="%1."/>
      <w:lvlJc w:val="left"/>
      <w:pPr>
        <w:ind w:left="1440" w:hanging="360"/>
      </w:pPr>
      <w:rPr>
        <w:rFonts w:hint="default"/>
      </w:rPr>
    </w:lvl>
  </w:abstractNum>
  <w:abstractNum w:abstractNumId="2">
    <w:nsid w:val="FFFFFF89"/>
    <w:multiLevelType w:val="singleLevel"/>
    <w:tmpl w:val="A18E6DA4"/>
    <w:lvl w:ilvl="0">
      <w:start w:val="1"/>
      <w:numFmt w:val="bullet"/>
      <w:lvlText w:val=""/>
      <w:lvlJc w:val="left"/>
      <w:pPr>
        <w:tabs>
          <w:tab w:val="num" w:pos="360"/>
        </w:tabs>
        <w:ind w:left="360" w:hanging="360"/>
      </w:pPr>
      <w:rPr>
        <w:rFonts w:ascii="Symbol" w:hAnsi="Symbol" w:hint="default"/>
      </w:rPr>
    </w:lvl>
  </w:abstractNum>
  <w:abstractNum w:abstractNumId="3">
    <w:nsid w:val="0F2667AC"/>
    <w:multiLevelType w:val="hybridMultilevel"/>
    <w:tmpl w:val="3C2A8458"/>
    <w:lvl w:ilvl="0" w:tplc="B05C5D72">
      <w:start w:val="1"/>
      <w:numFmt w:val="decimal"/>
      <w:lvlText w:val="%1."/>
      <w:lvlJc w:val="left"/>
      <w:pPr>
        <w:ind w:left="1044" w:hanging="324"/>
      </w:pPr>
      <w:rPr>
        <w:rFonts w:hint="default"/>
        <w:b/>
        <w:color w:val="2B579A"/>
        <w:sz w:val="28"/>
        <w:szCs w:val="32"/>
      </w:rPr>
    </w:lvl>
    <w:lvl w:ilvl="1" w:tplc="04090019" w:tentative="1">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4">
    <w:nsid w:val="10246E0C"/>
    <w:multiLevelType w:val="hybridMultilevel"/>
    <w:tmpl w:val="2AC299A8"/>
    <w:lvl w:ilvl="0" w:tplc="D7A2DE70">
      <w:start w:val="1"/>
      <w:numFmt w:val="decimal"/>
      <w:lvlText w:val="%1."/>
      <w:lvlJc w:val="left"/>
      <w:pPr>
        <w:ind w:left="1044" w:hanging="324"/>
      </w:pPr>
      <w:rPr>
        <w:rFonts w:hint="default"/>
        <w:b/>
        <w:color w:val="2B579A"/>
        <w:sz w:val="28"/>
        <w:szCs w:val="32"/>
      </w:rPr>
    </w:lvl>
    <w:lvl w:ilvl="1" w:tplc="04090019">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5">
    <w:nsid w:val="141352EB"/>
    <w:multiLevelType w:val="hybridMultilevel"/>
    <w:tmpl w:val="333830CE"/>
    <w:lvl w:ilvl="0" w:tplc="F7449716">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4763246"/>
    <w:multiLevelType w:val="hybridMultilevel"/>
    <w:tmpl w:val="E42639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8762EB2"/>
    <w:multiLevelType w:val="hybridMultilevel"/>
    <w:tmpl w:val="03760AD2"/>
    <w:lvl w:ilvl="0" w:tplc="D344886C">
      <w:start w:val="1"/>
      <w:numFmt w:val="decimal"/>
      <w:lvlText w:val="%1."/>
      <w:lvlJc w:val="left"/>
      <w:pPr>
        <w:ind w:left="1051" w:hanging="331"/>
      </w:pPr>
      <w:rPr>
        <w:rFonts w:hint="default"/>
        <w:b/>
        <w:color w:val="2B579A"/>
        <w:sz w:val="28"/>
        <w:szCs w:val="32"/>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8">
    <w:nsid w:val="1DE1028D"/>
    <w:multiLevelType w:val="multilevel"/>
    <w:tmpl w:val="1FB0F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03E13A4"/>
    <w:multiLevelType w:val="hybridMultilevel"/>
    <w:tmpl w:val="8E1067AC"/>
    <w:lvl w:ilvl="0" w:tplc="B3AEBCC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3855506"/>
    <w:multiLevelType w:val="hybridMultilevel"/>
    <w:tmpl w:val="2ED8769A"/>
    <w:lvl w:ilvl="0" w:tplc="76B68AD4">
      <w:start w:val="1"/>
      <w:numFmt w:val="bullet"/>
      <w:lvlText w:val=""/>
      <w:lvlJc w:val="left"/>
      <w:pPr>
        <w:ind w:left="1620" w:hanging="360"/>
      </w:pPr>
      <w:rPr>
        <w:rFonts w:ascii="Symbol" w:hAnsi="Symbol" w:hint="default"/>
        <w:color w:val="2B579A"/>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nsid w:val="257A6ECB"/>
    <w:multiLevelType w:val="hybridMultilevel"/>
    <w:tmpl w:val="0D7EF61A"/>
    <w:lvl w:ilvl="0" w:tplc="DFCE83C8">
      <w:start w:val="1"/>
      <w:numFmt w:val="decimal"/>
      <w:lvlText w:val="%1."/>
      <w:lvlJc w:val="left"/>
      <w:pPr>
        <w:ind w:left="1044" w:hanging="324"/>
      </w:pPr>
      <w:rPr>
        <w:rFonts w:hint="default"/>
        <w:b/>
        <w:color w:val="2B579A"/>
        <w:sz w:val="28"/>
        <w:szCs w:val="32"/>
      </w:rPr>
    </w:lvl>
    <w:lvl w:ilvl="1" w:tplc="04090019" w:tentative="1">
      <w:start w:val="1"/>
      <w:numFmt w:val="lowerLetter"/>
      <w:lvlText w:val="%2."/>
      <w:lvlJc w:val="left"/>
      <w:pPr>
        <w:ind w:left="1764" w:hanging="360"/>
      </w:pPr>
    </w:lvl>
    <w:lvl w:ilvl="2" w:tplc="0409001B" w:tentative="1">
      <w:start w:val="1"/>
      <w:numFmt w:val="lowerRoman"/>
      <w:lvlText w:val="%3."/>
      <w:lvlJc w:val="right"/>
      <w:pPr>
        <w:ind w:left="2484" w:hanging="180"/>
      </w:pPr>
    </w:lvl>
    <w:lvl w:ilvl="3" w:tplc="0409000F" w:tentative="1">
      <w:start w:val="1"/>
      <w:numFmt w:val="decimal"/>
      <w:lvlText w:val="%4."/>
      <w:lvlJc w:val="left"/>
      <w:pPr>
        <w:ind w:left="3204" w:hanging="360"/>
      </w:pPr>
    </w:lvl>
    <w:lvl w:ilvl="4" w:tplc="04090019" w:tentative="1">
      <w:start w:val="1"/>
      <w:numFmt w:val="lowerLetter"/>
      <w:lvlText w:val="%5."/>
      <w:lvlJc w:val="left"/>
      <w:pPr>
        <w:ind w:left="3924" w:hanging="360"/>
      </w:pPr>
    </w:lvl>
    <w:lvl w:ilvl="5" w:tplc="0409001B" w:tentative="1">
      <w:start w:val="1"/>
      <w:numFmt w:val="lowerRoman"/>
      <w:lvlText w:val="%6."/>
      <w:lvlJc w:val="right"/>
      <w:pPr>
        <w:ind w:left="4644" w:hanging="180"/>
      </w:pPr>
    </w:lvl>
    <w:lvl w:ilvl="6" w:tplc="0409000F" w:tentative="1">
      <w:start w:val="1"/>
      <w:numFmt w:val="decimal"/>
      <w:lvlText w:val="%7."/>
      <w:lvlJc w:val="left"/>
      <w:pPr>
        <w:ind w:left="5364" w:hanging="360"/>
      </w:pPr>
    </w:lvl>
    <w:lvl w:ilvl="7" w:tplc="04090019" w:tentative="1">
      <w:start w:val="1"/>
      <w:numFmt w:val="lowerLetter"/>
      <w:lvlText w:val="%8."/>
      <w:lvlJc w:val="left"/>
      <w:pPr>
        <w:ind w:left="6084" w:hanging="360"/>
      </w:pPr>
    </w:lvl>
    <w:lvl w:ilvl="8" w:tplc="0409001B" w:tentative="1">
      <w:start w:val="1"/>
      <w:numFmt w:val="lowerRoman"/>
      <w:lvlText w:val="%9."/>
      <w:lvlJc w:val="right"/>
      <w:pPr>
        <w:ind w:left="6804" w:hanging="180"/>
      </w:pPr>
    </w:lvl>
  </w:abstractNum>
  <w:abstractNum w:abstractNumId="12">
    <w:nsid w:val="26E131D7"/>
    <w:multiLevelType w:val="hybridMultilevel"/>
    <w:tmpl w:val="A648BF5C"/>
    <w:lvl w:ilvl="0" w:tplc="093CB8BA">
      <w:start w:val="1"/>
      <w:numFmt w:val="decimal"/>
      <w:lvlText w:val="%1."/>
      <w:lvlJc w:val="left"/>
      <w:pPr>
        <w:ind w:left="1051" w:hanging="331"/>
      </w:pPr>
      <w:rPr>
        <w:rFonts w:hint="default"/>
        <w:b/>
        <w:color w:val="2B579A"/>
        <w:sz w:val="28"/>
        <w:szCs w:val="32"/>
      </w:rPr>
    </w:lvl>
    <w:lvl w:ilvl="1" w:tplc="04090019">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13">
    <w:nsid w:val="28451338"/>
    <w:multiLevelType w:val="hybridMultilevel"/>
    <w:tmpl w:val="0FA23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95D1D2B"/>
    <w:multiLevelType w:val="hybridMultilevel"/>
    <w:tmpl w:val="3A789A92"/>
    <w:lvl w:ilvl="0" w:tplc="57629E8E">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2BAC3222"/>
    <w:multiLevelType w:val="hybridMultilevel"/>
    <w:tmpl w:val="E1B0DB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F0C2653"/>
    <w:multiLevelType w:val="hybridMultilevel"/>
    <w:tmpl w:val="0F4C33C0"/>
    <w:lvl w:ilvl="0" w:tplc="BA04A542">
      <w:start w:val="1"/>
      <w:numFmt w:val="bullet"/>
      <w:pStyle w:val="List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82237F"/>
    <w:multiLevelType w:val="hybridMultilevel"/>
    <w:tmpl w:val="1060B3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5F065FC"/>
    <w:multiLevelType w:val="hybridMultilevel"/>
    <w:tmpl w:val="68E221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E9B024B"/>
    <w:multiLevelType w:val="multilevel"/>
    <w:tmpl w:val="671AE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08E4502"/>
    <w:multiLevelType w:val="hybridMultilevel"/>
    <w:tmpl w:val="011616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08129BC"/>
    <w:multiLevelType w:val="hybridMultilevel"/>
    <w:tmpl w:val="10887B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3AC41CA"/>
    <w:multiLevelType w:val="hybridMultilevel"/>
    <w:tmpl w:val="61F0B4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A131A51"/>
    <w:multiLevelType w:val="hybridMultilevel"/>
    <w:tmpl w:val="B3D0B2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EE35652"/>
    <w:multiLevelType w:val="hybridMultilevel"/>
    <w:tmpl w:val="ACF84494"/>
    <w:lvl w:ilvl="0" w:tplc="DE38896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FF27842"/>
    <w:multiLevelType w:val="hybridMultilevel"/>
    <w:tmpl w:val="6748A1AA"/>
    <w:lvl w:ilvl="0" w:tplc="7A14CDE4">
      <w:start w:val="1"/>
      <w:numFmt w:val="decimal"/>
      <w:lvlText w:val="%1."/>
      <w:lvlJc w:val="left"/>
      <w:pPr>
        <w:ind w:left="1620" w:hanging="324"/>
      </w:pPr>
      <w:rPr>
        <w:rFonts w:hint="default"/>
        <w:b/>
        <w:color w:val="2B579A"/>
        <w:sz w:val="32"/>
        <w:szCs w:val="32"/>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6">
    <w:nsid w:val="74D13696"/>
    <w:multiLevelType w:val="hybridMultilevel"/>
    <w:tmpl w:val="51721CFC"/>
    <w:lvl w:ilvl="0" w:tplc="8ACC370C">
      <w:start w:val="2"/>
      <w:numFmt w:val="bullet"/>
      <w:lvlText w:val=""/>
      <w:lvlJc w:val="left"/>
      <w:pPr>
        <w:ind w:left="720" w:hanging="360"/>
      </w:pPr>
      <w:rPr>
        <w:rFonts w:ascii="Symbol" w:eastAsia="MS Mincho"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7FAE7931"/>
    <w:multiLevelType w:val="hybridMultilevel"/>
    <w:tmpl w:val="BBF89E9E"/>
    <w:lvl w:ilvl="0" w:tplc="9A985498">
      <w:start w:val="1"/>
      <w:numFmt w:val="decimal"/>
      <w:lvlText w:val="%1."/>
      <w:lvlJc w:val="left"/>
      <w:pPr>
        <w:ind w:left="1627" w:hanging="331"/>
      </w:pPr>
      <w:rPr>
        <w:rFonts w:hint="default"/>
        <w:b/>
        <w:color w:val="2B579A"/>
        <w:sz w:val="32"/>
        <w:szCs w:val="32"/>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27"/>
  </w:num>
  <w:num w:numId="2">
    <w:abstractNumId w:val="10"/>
  </w:num>
  <w:num w:numId="3">
    <w:abstractNumId w:val="11"/>
  </w:num>
  <w:num w:numId="4">
    <w:abstractNumId w:val="25"/>
  </w:num>
  <w:num w:numId="5">
    <w:abstractNumId w:val="3"/>
  </w:num>
  <w:num w:numId="6">
    <w:abstractNumId w:val="7"/>
  </w:num>
  <w:num w:numId="7">
    <w:abstractNumId w:val="12"/>
  </w:num>
  <w:num w:numId="8">
    <w:abstractNumId w:val="4"/>
  </w:num>
  <w:num w:numId="9">
    <w:abstractNumId w:val="15"/>
  </w:num>
  <w:num w:numId="10">
    <w:abstractNumId w:val="21"/>
  </w:num>
  <w:num w:numId="11">
    <w:abstractNumId w:val="6"/>
  </w:num>
  <w:num w:numId="12">
    <w:abstractNumId w:val="17"/>
  </w:num>
  <w:num w:numId="13">
    <w:abstractNumId w:val="23"/>
  </w:num>
  <w:num w:numId="14">
    <w:abstractNumId w:val="18"/>
  </w:num>
  <w:num w:numId="15">
    <w:abstractNumId w:val="2"/>
  </w:num>
  <w:num w:numId="16">
    <w:abstractNumId w:val="2"/>
  </w:num>
  <w:num w:numId="17">
    <w:abstractNumId w:val="1"/>
  </w:num>
  <w:num w:numId="18">
    <w:abstractNumId w:val="1"/>
  </w:num>
  <w:num w:numId="19">
    <w:abstractNumId w:val="1"/>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26"/>
  </w:num>
  <w:num w:numId="25">
    <w:abstractNumId w:val="9"/>
  </w:num>
  <w:num w:numId="26">
    <w:abstractNumId w:val="1"/>
    <w:lvlOverride w:ilvl="0">
      <w:startOverride w:val="1"/>
    </w:lvlOverride>
  </w:num>
  <w:num w:numId="27">
    <w:abstractNumId w:val="1"/>
    <w:lvlOverride w:ilvl="0">
      <w:startOverride w:val="1"/>
    </w:lvlOverride>
  </w:num>
  <w:num w:numId="28">
    <w:abstractNumId w:val="1"/>
    <w:lvlOverride w:ilvl="0">
      <w:startOverride w:val="1"/>
    </w:lvlOverride>
  </w:num>
  <w:num w:numId="29">
    <w:abstractNumId w:val="1"/>
  </w:num>
  <w:num w:numId="30">
    <w:abstractNumId w:val="1"/>
    <w:lvlOverride w:ilvl="0">
      <w:startOverride w:val="1"/>
    </w:lvlOverride>
  </w:num>
  <w:num w:numId="31">
    <w:abstractNumId w:val="1"/>
    <w:lvlOverride w:ilvl="0">
      <w:startOverride w:val="1"/>
    </w:lvlOverride>
  </w:num>
  <w:num w:numId="32">
    <w:abstractNumId w:val="1"/>
    <w:lvlOverride w:ilvl="0">
      <w:startOverride w:val="1"/>
    </w:lvlOverride>
  </w:num>
  <w:num w:numId="33">
    <w:abstractNumId w:val="1"/>
    <w:lvlOverride w:ilvl="0">
      <w:startOverride w:val="1"/>
    </w:lvlOverride>
  </w:num>
  <w:num w:numId="34">
    <w:abstractNumId w:val="14"/>
  </w:num>
  <w:num w:numId="35">
    <w:abstractNumId w:val="1"/>
    <w:lvlOverride w:ilvl="0">
      <w:startOverride w:val="1"/>
    </w:lvlOverride>
  </w:num>
  <w:num w:numId="36">
    <w:abstractNumId w:val="1"/>
    <w:lvlOverride w:ilvl="0">
      <w:startOverride w:val="1"/>
    </w:lvlOverride>
  </w:num>
  <w:num w:numId="37">
    <w:abstractNumId w:val="16"/>
  </w:num>
  <w:num w:numId="38">
    <w:abstractNumId w:val="1"/>
    <w:lvlOverride w:ilvl="0">
      <w:startOverride w:val="1"/>
    </w:lvlOverride>
  </w:num>
  <w:num w:numId="39">
    <w:abstractNumId w:val="8"/>
  </w:num>
  <w:num w:numId="40">
    <w:abstractNumId w:val="19"/>
  </w:num>
  <w:num w:numId="41">
    <w:abstractNumId w:val="0"/>
  </w:num>
  <w:num w:numId="42">
    <w:abstractNumId w:val="20"/>
  </w:num>
  <w:num w:numId="43">
    <w:abstractNumId w:val="5"/>
  </w:num>
  <w:num w:numId="44">
    <w:abstractNumId w:val="24"/>
  </w:num>
  <w:num w:numId="45">
    <w:abstractNumId w:val="22"/>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attachedTemplate r:id="rId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62F"/>
    <w:rsid w:val="00040F24"/>
    <w:rsid w:val="000846E9"/>
    <w:rsid w:val="001D3C14"/>
    <w:rsid w:val="001D435B"/>
    <w:rsid w:val="001E1A2E"/>
    <w:rsid w:val="0022543C"/>
    <w:rsid w:val="00247B79"/>
    <w:rsid w:val="00251A0B"/>
    <w:rsid w:val="002664F0"/>
    <w:rsid w:val="00306F48"/>
    <w:rsid w:val="003113A4"/>
    <w:rsid w:val="003C33D6"/>
    <w:rsid w:val="004918AC"/>
    <w:rsid w:val="00497D3F"/>
    <w:rsid w:val="004A6527"/>
    <w:rsid w:val="004E0752"/>
    <w:rsid w:val="004E1350"/>
    <w:rsid w:val="0054117C"/>
    <w:rsid w:val="00544A93"/>
    <w:rsid w:val="00547393"/>
    <w:rsid w:val="00552AD6"/>
    <w:rsid w:val="005556E6"/>
    <w:rsid w:val="005811D1"/>
    <w:rsid w:val="005913A5"/>
    <w:rsid w:val="005D2766"/>
    <w:rsid w:val="00652A0C"/>
    <w:rsid w:val="00661CEC"/>
    <w:rsid w:val="00663B8C"/>
    <w:rsid w:val="0066562F"/>
    <w:rsid w:val="0066571B"/>
    <w:rsid w:val="00676255"/>
    <w:rsid w:val="00722D97"/>
    <w:rsid w:val="007E6448"/>
    <w:rsid w:val="0080069E"/>
    <w:rsid w:val="00874B5A"/>
    <w:rsid w:val="009301D9"/>
    <w:rsid w:val="0094436F"/>
    <w:rsid w:val="00973338"/>
    <w:rsid w:val="00A313E8"/>
    <w:rsid w:val="00AD5891"/>
    <w:rsid w:val="00AE151E"/>
    <w:rsid w:val="00BA4759"/>
    <w:rsid w:val="00BB384D"/>
    <w:rsid w:val="00BD3BCD"/>
    <w:rsid w:val="00BE60DF"/>
    <w:rsid w:val="00BF5FD1"/>
    <w:rsid w:val="00C0531C"/>
    <w:rsid w:val="00C275DE"/>
    <w:rsid w:val="00C73B9E"/>
    <w:rsid w:val="00CC40D5"/>
    <w:rsid w:val="00D3107C"/>
    <w:rsid w:val="00D65A09"/>
    <w:rsid w:val="00D72D2C"/>
    <w:rsid w:val="00D8790B"/>
    <w:rsid w:val="00DC0BDE"/>
    <w:rsid w:val="00DE7A1E"/>
    <w:rsid w:val="00E47E0B"/>
    <w:rsid w:val="00E60641"/>
    <w:rsid w:val="00EB6D06"/>
    <w:rsid w:val="00F0505A"/>
    <w:rsid w:val="00F454F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AC9CF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color w:val="404040" w:themeColor="text1" w:themeTint="BF"/>
        <w:sz w:val="22"/>
        <w:szCs w:val="22"/>
        <w:lang w:val="en-US" w:eastAsia="en-US" w:bidi="ar-SA"/>
      </w:rPr>
    </w:rPrDefault>
    <w:pPrDefault>
      <w:pPr>
        <w:spacing w:after="160" w:line="259" w:lineRule="auto"/>
        <w:ind w:left="720" w:right="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0531C"/>
    <w:rPr>
      <w:rFonts w:ascii="Arial" w:hAnsi="Arial"/>
    </w:rPr>
  </w:style>
  <w:style w:type="paragraph" w:styleId="Heading1">
    <w:name w:val="heading 1"/>
    <w:basedOn w:val="Normal"/>
    <w:next w:val="Normal"/>
    <w:link w:val="Heading1Char"/>
    <w:uiPriority w:val="9"/>
    <w:qFormat/>
    <w:rsid w:val="00BE60DF"/>
    <w:pPr>
      <w:outlineLvl w:val="0"/>
    </w:pPr>
    <w:rPr>
      <w:color w:val="2F5496" w:themeColor="accent5" w:themeShade="BF"/>
      <w:sz w:val="32"/>
    </w:rPr>
  </w:style>
  <w:style w:type="paragraph" w:styleId="Heading2">
    <w:name w:val="heading 2"/>
    <w:basedOn w:val="Normal"/>
    <w:next w:val="Normal"/>
    <w:link w:val="Heading2Char"/>
    <w:uiPriority w:val="9"/>
    <w:unhideWhenUsed/>
    <w:qFormat/>
    <w:rsid w:val="00BE60DF"/>
    <w:pPr>
      <w:keepNext/>
      <w:keepLines/>
      <w:spacing w:before="40" w:after="0"/>
      <w:outlineLvl w:val="1"/>
    </w:pPr>
    <w:rPr>
      <w:rFonts w:eastAsiaTheme="majorEastAsia" w:cstheme="majorBidi"/>
      <w:b/>
      <w:color w:val="2F5496" w:themeColor="accent5" w:themeShade="BF"/>
      <w:szCs w:val="26"/>
    </w:rPr>
  </w:style>
  <w:style w:type="paragraph" w:styleId="Heading3">
    <w:name w:val="heading 3"/>
    <w:basedOn w:val="Normal"/>
    <w:next w:val="Normal"/>
    <w:link w:val="Heading3Char"/>
    <w:uiPriority w:val="9"/>
    <w:unhideWhenUsed/>
    <w:qFormat/>
    <w:rsid w:val="00247B79"/>
    <w:pPr>
      <w:keepNext/>
      <w:keepLines/>
      <w:spacing w:before="40" w:after="0"/>
      <w:outlineLvl w:val="2"/>
    </w:pPr>
    <w:rPr>
      <w:rFonts w:eastAsiaTheme="majorEastAsia"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47B79"/>
    <w:pPr>
      <w:keepNext/>
      <w:keepLines/>
      <w:spacing w:before="40" w:after="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47B79"/>
    <w:pPr>
      <w:keepNext/>
      <w:keepLines/>
      <w:spacing w:before="40" w:after="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47B79"/>
    <w:pPr>
      <w:keepNext/>
      <w:keepLines/>
      <w:spacing w:before="40" w:after="0"/>
      <w:outlineLvl w:val="5"/>
    </w:pPr>
    <w:rPr>
      <w:rFonts w:eastAsiaTheme="majorEastAsia" w:cstheme="majorBidi"/>
      <w:color w:val="1F4D78" w:themeColor="accent1" w:themeShade="7F"/>
    </w:rPr>
  </w:style>
  <w:style w:type="paragraph" w:styleId="Heading7">
    <w:name w:val="heading 7"/>
    <w:basedOn w:val="Normal"/>
    <w:next w:val="Normal"/>
    <w:link w:val="Heading7Char"/>
    <w:uiPriority w:val="9"/>
    <w:semiHidden/>
    <w:unhideWhenUsed/>
    <w:qFormat/>
    <w:rsid w:val="00247B79"/>
    <w:pPr>
      <w:keepNext/>
      <w:keepLines/>
      <w:spacing w:before="40" w:after="0"/>
      <w:outlineLvl w:val="6"/>
    </w:pPr>
    <w:rPr>
      <w:rFonts w:eastAsiaTheme="majorEastAsia" w:cstheme="majorBidi"/>
      <w:i/>
      <w:iCs/>
      <w:color w:val="1F4D78" w:themeColor="accent1" w:themeShade="7F"/>
    </w:rPr>
  </w:style>
  <w:style w:type="paragraph" w:styleId="Heading8">
    <w:name w:val="heading 8"/>
    <w:basedOn w:val="Normal"/>
    <w:next w:val="Normal"/>
    <w:link w:val="Heading8Char"/>
    <w:uiPriority w:val="9"/>
    <w:semiHidden/>
    <w:unhideWhenUsed/>
    <w:qFormat/>
    <w:rsid w:val="00247B79"/>
    <w:pPr>
      <w:keepNext/>
      <w:keepLines/>
      <w:spacing w:before="40" w:after="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7B79"/>
    <w:pPr>
      <w:keepNext/>
      <w:keepLines/>
      <w:spacing w:before="40" w:after="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247B79"/>
    <w:pPr>
      <w:spacing w:before="840" w:after="220" w:line="240" w:lineRule="auto"/>
      <w:contextualSpacing/>
    </w:pPr>
    <w:rPr>
      <w:rFonts w:eastAsiaTheme="majorEastAsia" w:cstheme="majorBidi"/>
      <w:color w:val="FFFFFF" w:themeColor="background1"/>
      <w:spacing w:val="-10"/>
      <w:kern w:val="28"/>
      <w:sz w:val="60"/>
      <w:szCs w:val="56"/>
    </w:rPr>
  </w:style>
  <w:style w:type="character" w:customStyle="1" w:styleId="TitleChar">
    <w:name w:val="Title Char"/>
    <w:basedOn w:val="DefaultParagraphFont"/>
    <w:link w:val="Title"/>
    <w:uiPriority w:val="1"/>
    <w:rsid w:val="00247B79"/>
    <w:rPr>
      <w:rFonts w:ascii="Arial" w:eastAsiaTheme="majorEastAsia" w:hAnsi="Arial" w:cstheme="majorBidi"/>
      <w:color w:val="FFFFFF" w:themeColor="background1"/>
      <w:spacing w:val="-10"/>
      <w:kern w:val="28"/>
      <w:sz w:val="60"/>
      <w:szCs w:val="56"/>
    </w:rPr>
  </w:style>
  <w:style w:type="paragraph" w:styleId="Subtitle">
    <w:name w:val="Subtitle"/>
    <w:basedOn w:val="Normal"/>
    <w:next w:val="Normal"/>
    <w:link w:val="SubtitleChar"/>
    <w:uiPriority w:val="2"/>
    <w:qFormat/>
    <w:rsid w:val="00247B79"/>
    <w:pPr>
      <w:numPr>
        <w:ilvl w:val="1"/>
      </w:numPr>
      <w:ind w:left="720"/>
    </w:pPr>
    <w:rPr>
      <w:rFonts w:eastAsiaTheme="minorEastAsia"/>
      <w:color w:val="FFFFFF" w:themeColor="background1"/>
      <w:sz w:val="32"/>
    </w:rPr>
  </w:style>
  <w:style w:type="character" w:customStyle="1" w:styleId="SubtitleChar">
    <w:name w:val="Subtitle Char"/>
    <w:basedOn w:val="DefaultParagraphFont"/>
    <w:link w:val="Subtitle"/>
    <w:uiPriority w:val="2"/>
    <w:rsid w:val="00247B79"/>
    <w:rPr>
      <w:rFonts w:ascii="Arial" w:eastAsiaTheme="minorEastAsia" w:hAnsi="Arial"/>
      <w:color w:val="FFFFFF" w:themeColor="background1"/>
      <w:sz w:val="32"/>
    </w:rPr>
  </w:style>
  <w:style w:type="character" w:customStyle="1" w:styleId="Heading2Char">
    <w:name w:val="Heading 2 Char"/>
    <w:basedOn w:val="DefaultParagraphFont"/>
    <w:link w:val="Heading2"/>
    <w:uiPriority w:val="9"/>
    <w:rsid w:val="00BE60DF"/>
    <w:rPr>
      <w:rFonts w:ascii="Arial" w:eastAsiaTheme="majorEastAsia" w:hAnsi="Arial" w:cstheme="majorBidi"/>
      <w:b/>
      <w:color w:val="2F5496" w:themeColor="accent5" w:themeShade="BF"/>
      <w:szCs w:val="26"/>
    </w:rPr>
  </w:style>
  <w:style w:type="character" w:styleId="Strong">
    <w:name w:val="Strong"/>
    <w:basedOn w:val="DefaultParagraphFont"/>
    <w:uiPriority w:val="10"/>
    <w:qFormat/>
    <w:rPr>
      <w:b/>
      <w:bCs/>
      <w:color w:val="2F5496" w:themeColor="accent5" w:themeShade="BF"/>
    </w:rPr>
  </w:style>
  <w:style w:type="character" w:customStyle="1" w:styleId="Heading1Char">
    <w:name w:val="Heading 1 Char"/>
    <w:basedOn w:val="DefaultParagraphFont"/>
    <w:link w:val="Heading1"/>
    <w:uiPriority w:val="9"/>
    <w:rsid w:val="00BE60DF"/>
    <w:rPr>
      <w:rFonts w:ascii="Arial" w:hAnsi="Arial"/>
      <w:color w:val="2F5496" w:themeColor="accent5" w:themeShade="BF"/>
      <w:sz w:val="32"/>
    </w:rPr>
  </w:style>
  <w:style w:type="paragraph" w:styleId="ListBullet">
    <w:name w:val="List Bullet"/>
    <w:basedOn w:val="Normal"/>
    <w:uiPriority w:val="12"/>
    <w:qFormat/>
    <w:rsid w:val="00247B79"/>
    <w:pPr>
      <w:numPr>
        <w:numId w:val="37"/>
      </w:numPr>
    </w:pPr>
  </w:style>
  <w:style w:type="paragraph" w:styleId="ListNumber">
    <w:name w:val="List Number"/>
    <w:basedOn w:val="Normal"/>
    <w:uiPriority w:val="11"/>
    <w:qFormat/>
    <w:pPr>
      <w:numPr>
        <w:numId w:val="18"/>
      </w:numPr>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Segoe UI" w:hAnsi="Segoe UI"/>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Segoe UI" w:hAnsi="Segoe UI"/>
      <w:b/>
      <w:bCs/>
      <w:color w:val="404040" w:themeColor="text1" w:themeTint="BF"/>
      <w:sz w:val="20"/>
      <w:szCs w:val="20"/>
    </w:rPr>
  </w:style>
  <w:style w:type="paragraph" w:styleId="BalloonText">
    <w:name w:val="Balloon Text"/>
    <w:basedOn w:val="Normal"/>
    <w:link w:val="BalloonTextChar"/>
    <w:uiPriority w:val="99"/>
    <w:semiHidden/>
    <w:unhideWhenUsed/>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color w:val="404040" w:themeColor="text1" w:themeTint="BF"/>
      <w:sz w:val="18"/>
      <w:szCs w:val="18"/>
    </w:rPr>
  </w:style>
  <w:style w:type="character" w:styleId="Hyperlink">
    <w:name w:val="Hyperlink"/>
    <w:basedOn w:val="DefaultParagraphFont"/>
    <w:uiPriority w:val="99"/>
    <w:rPr>
      <w:color w:val="0563C1" w:themeColor="hyperlink"/>
      <w:u w:val="single"/>
    </w:rPr>
  </w:style>
  <w:style w:type="paragraph" w:styleId="Header">
    <w:name w:val="header"/>
    <w:basedOn w:val="Normal"/>
    <w:link w:val="HeaderChar"/>
    <w:uiPriority w:val="99"/>
    <w:unhideWhenUsed/>
    <w:rsid w:val="00247B79"/>
    <w:pPr>
      <w:spacing w:after="0" w:line="240" w:lineRule="auto"/>
    </w:pPr>
  </w:style>
  <w:style w:type="character" w:customStyle="1" w:styleId="HeaderChar">
    <w:name w:val="Header Char"/>
    <w:basedOn w:val="DefaultParagraphFont"/>
    <w:link w:val="Header"/>
    <w:uiPriority w:val="99"/>
    <w:rsid w:val="00247B79"/>
    <w:rPr>
      <w:rFonts w:ascii="Arial" w:hAnsi="Arial"/>
    </w:rPr>
  </w:style>
  <w:style w:type="paragraph" w:styleId="Footer">
    <w:name w:val="footer"/>
    <w:basedOn w:val="Normal"/>
    <w:link w:val="FooterChar"/>
    <w:uiPriority w:val="99"/>
    <w:unhideWhenUsed/>
    <w:rsid w:val="00247B79"/>
    <w:pPr>
      <w:spacing w:after="0" w:line="240" w:lineRule="auto"/>
    </w:pPr>
  </w:style>
  <w:style w:type="character" w:customStyle="1" w:styleId="FooterChar">
    <w:name w:val="Footer Char"/>
    <w:basedOn w:val="DefaultParagraphFont"/>
    <w:link w:val="Footer"/>
    <w:uiPriority w:val="99"/>
    <w:rsid w:val="00247B79"/>
    <w:rPr>
      <w:rFonts w:ascii="Arial" w:hAnsi="Arial"/>
    </w:rPr>
  </w:style>
  <w:style w:type="paragraph" w:styleId="Revision">
    <w:name w:val="Revision"/>
    <w:hidden/>
    <w:uiPriority w:val="99"/>
    <w:semiHidden/>
    <w:pPr>
      <w:spacing w:after="0" w:line="240" w:lineRule="auto"/>
    </w:pPr>
    <w:rPr>
      <w:rFonts w:eastAsiaTheme="minorEastAsia"/>
      <w:sz w:val="24"/>
      <w:szCs w:val="24"/>
    </w:rPr>
  </w:style>
  <w:style w:type="paragraph" w:styleId="Caption">
    <w:name w:val="caption"/>
    <w:basedOn w:val="Normal"/>
    <w:next w:val="Normal"/>
    <w:uiPriority w:val="35"/>
    <w:unhideWhenUsed/>
    <w:qFormat/>
    <w:pPr>
      <w:spacing w:after="240" w:line="240" w:lineRule="auto"/>
      <w:ind w:left="1440"/>
    </w:pPr>
    <w:rPr>
      <w:i/>
      <w:iCs/>
      <w:color w:val="44546A" w:themeColor="text2"/>
      <w:sz w:val="18"/>
      <w:szCs w:val="18"/>
    </w:rPr>
  </w:style>
  <w:style w:type="character" w:customStyle="1" w:styleId="Heading3Char">
    <w:name w:val="Heading 3 Char"/>
    <w:basedOn w:val="DefaultParagraphFont"/>
    <w:link w:val="Heading3"/>
    <w:uiPriority w:val="9"/>
    <w:rsid w:val="00247B79"/>
    <w:rPr>
      <w:rFonts w:ascii="Arial" w:eastAsiaTheme="majorEastAsia" w:hAnsi="Arial"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47B79"/>
    <w:rPr>
      <w:rFonts w:ascii="Arial" w:eastAsiaTheme="majorEastAsia" w:hAnsi="Arial" w:cstheme="majorBidi"/>
      <w:i/>
      <w:iCs/>
      <w:color w:val="2E74B5" w:themeColor="accent1" w:themeShade="BF"/>
    </w:rPr>
  </w:style>
  <w:style w:type="character" w:customStyle="1" w:styleId="Heading5Char">
    <w:name w:val="Heading 5 Char"/>
    <w:basedOn w:val="DefaultParagraphFont"/>
    <w:link w:val="Heading5"/>
    <w:uiPriority w:val="9"/>
    <w:semiHidden/>
    <w:rsid w:val="00247B79"/>
    <w:rPr>
      <w:rFonts w:ascii="Arial" w:eastAsiaTheme="majorEastAsia" w:hAnsi="Arial" w:cstheme="majorBidi"/>
      <w:color w:val="2E74B5" w:themeColor="accent1" w:themeShade="BF"/>
    </w:rPr>
  </w:style>
  <w:style w:type="character" w:customStyle="1" w:styleId="Heading6Char">
    <w:name w:val="Heading 6 Char"/>
    <w:basedOn w:val="DefaultParagraphFont"/>
    <w:link w:val="Heading6"/>
    <w:uiPriority w:val="9"/>
    <w:semiHidden/>
    <w:rsid w:val="00247B79"/>
    <w:rPr>
      <w:rFonts w:ascii="Arial" w:eastAsiaTheme="majorEastAsia" w:hAnsi="Arial" w:cstheme="majorBidi"/>
      <w:color w:val="1F4D78" w:themeColor="accent1" w:themeShade="7F"/>
    </w:rPr>
  </w:style>
  <w:style w:type="character" w:customStyle="1" w:styleId="Heading7Char">
    <w:name w:val="Heading 7 Char"/>
    <w:basedOn w:val="DefaultParagraphFont"/>
    <w:link w:val="Heading7"/>
    <w:uiPriority w:val="9"/>
    <w:semiHidden/>
    <w:rsid w:val="00247B79"/>
    <w:rPr>
      <w:rFonts w:ascii="Arial" w:eastAsiaTheme="majorEastAsia" w:hAnsi="Arial" w:cstheme="majorBidi"/>
      <w:i/>
      <w:iCs/>
      <w:color w:val="1F4D78" w:themeColor="accent1" w:themeShade="7F"/>
    </w:rPr>
  </w:style>
  <w:style w:type="character" w:customStyle="1" w:styleId="Heading8Char">
    <w:name w:val="Heading 8 Char"/>
    <w:basedOn w:val="DefaultParagraphFont"/>
    <w:link w:val="Heading8"/>
    <w:uiPriority w:val="9"/>
    <w:semiHidden/>
    <w:rsid w:val="00247B79"/>
    <w:rPr>
      <w:rFonts w:ascii="Arial" w:eastAsiaTheme="majorEastAsia" w:hAnsi="Arial"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7B79"/>
    <w:rPr>
      <w:rFonts w:ascii="Arial" w:eastAsiaTheme="majorEastAsia" w:hAnsi="Arial" w:cstheme="majorBidi"/>
      <w:i/>
      <w:iCs/>
      <w:color w:val="272727" w:themeColor="text1" w:themeTint="D8"/>
      <w:sz w:val="21"/>
      <w:szCs w:val="21"/>
    </w:rPr>
  </w:style>
  <w:style w:type="paragraph" w:styleId="NoSpacing">
    <w:name w:val="No Spacing"/>
    <w:link w:val="NoSpacingChar"/>
    <w:uiPriority w:val="1"/>
    <w:qFormat/>
    <w:rsid w:val="0066562F"/>
    <w:pPr>
      <w:spacing w:after="0" w:line="240" w:lineRule="auto"/>
      <w:ind w:left="0" w:right="0"/>
    </w:pPr>
    <w:rPr>
      <w:rFonts w:eastAsiaTheme="minorEastAsia"/>
      <w:color w:val="auto"/>
      <w:lang w:eastAsia="zh-CN"/>
    </w:rPr>
  </w:style>
  <w:style w:type="character" w:customStyle="1" w:styleId="NoSpacingChar">
    <w:name w:val="No Spacing Char"/>
    <w:basedOn w:val="DefaultParagraphFont"/>
    <w:link w:val="NoSpacing"/>
    <w:uiPriority w:val="1"/>
    <w:rsid w:val="0066562F"/>
    <w:rPr>
      <w:rFonts w:eastAsiaTheme="minorEastAsia"/>
      <w:color w:val="auto"/>
      <w:lang w:eastAsia="zh-CN"/>
    </w:rPr>
  </w:style>
  <w:style w:type="paragraph" w:styleId="TOCHeading">
    <w:name w:val="TOC Heading"/>
    <w:basedOn w:val="Heading1"/>
    <w:next w:val="Normal"/>
    <w:uiPriority w:val="39"/>
    <w:unhideWhenUsed/>
    <w:qFormat/>
    <w:rsid w:val="00BE60DF"/>
    <w:pPr>
      <w:spacing w:before="480" w:after="0" w:line="276" w:lineRule="auto"/>
      <w:ind w:left="0" w:right="0"/>
      <w:outlineLvl w:val="9"/>
    </w:pPr>
    <w:rPr>
      <w:rFonts w:asciiTheme="majorHAnsi" w:hAnsiTheme="majorHAnsi"/>
      <w:b/>
      <w:bCs/>
      <w:color w:val="2E74B5" w:themeColor="accent1" w:themeShade="BF"/>
      <w:sz w:val="28"/>
      <w:szCs w:val="28"/>
    </w:rPr>
  </w:style>
  <w:style w:type="paragraph" w:styleId="TOC1">
    <w:name w:val="toc 1"/>
    <w:basedOn w:val="Normal"/>
    <w:next w:val="Normal"/>
    <w:autoRedefine/>
    <w:uiPriority w:val="39"/>
    <w:unhideWhenUsed/>
    <w:rsid w:val="00BE60DF"/>
    <w:pPr>
      <w:spacing w:before="120" w:after="0"/>
      <w:ind w:left="0"/>
    </w:pPr>
    <w:rPr>
      <w:rFonts w:asciiTheme="minorHAnsi" w:hAnsiTheme="minorHAnsi" w:cstheme="minorHAnsi"/>
      <w:b/>
      <w:bCs/>
      <w:sz w:val="24"/>
      <w:szCs w:val="24"/>
    </w:rPr>
  </w:style>
  <w:style w:type="paragraph" w:styleId="TOC2">
    <w:name w:val="toc 2"/>
    <w:basedOn w:val="Normal"/>
    <w:next w:val="Normal"/>
    <w:autoRedefine/>
    <w:uiPriority w:val="39"/>
    <w:unhideWhenUsed/>
    <w:rsid w:val="00BE60DF"/>
    <w:pPr>
      <w:spacing w:after="0"/>
      <w:ind w:left="220"/>
    </w:pPr>
    <w:rPr>
      <w:rFonts w:asciiTheme="minorHAnsi" w:hAnsiTheme="minorHAnsi" w:cstheme="minorHAnsi"/>
      <w:b/>
      <w:bCs/>
    </w:rPr>
  </w:style>
  <w:style w:type="paragraph" w:styleId="TOC3">
    <w:name w:val="toc 3"/>
    <w:basedOn w:val="Normal"/>
    <w:next w:val="Normal"/>
    <w:autoRedefine/>
    <w:uiPriority w:val="39"/>
    <w:unhideWhenUsed/>
    <w:rsid w:val="00BE60DF"/>
    <w:pPr>
      <w:spacing w:after="0"/>
      <w:ind w:left="440"/>
    </w:pPr>
    <w:rPr>
      <w:rFonts w:asciiTheme="minorHAnsi" w:hAnsiTheme="minorHAnsi" w:cstheme="minorHAnsi"/>
    </w:rPr>
  </w:style>
  <w:style w:type="paragraph" w:styleId="TOC4">
    <w:name w:val="toc 4"/>
    <w:basedOn w:val="Normal"/>
    <w:next w:val="Normal"/>
    <w:autoRedefine/>
    <w:uiPriority w:val="39"/>
    <w:semiHidden/>
    <w:unhideWhenUsed/>
    <w:rsid w:val="00BE60DF"/>
    <w:pPr>
      <w:spacing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BE60DF"/>
    <w:pPr>
      <w:spacing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BE60DF"/>
    <w:pPr>
      <w:spacing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BE60DF"/>
    <w:pPr>
      <w:spacing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BE60DF"/>
    <w:pPr>
      <w:spacing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BE60DF"/>
    <w:pPr>
      <w:spacing w:after="0"/>
      <w:ind w:left="1760"/>
    </w:pPr>
    <w:rPr>
      <w:rFonts w:asciiTheme="minorHAnsi" w:hAnsiTheme="minorHAnsi" w:cstheme="minorHAnsi"/>
      <w:sz w:val="20"/>
      <w:szCs w:val="20"/>
    </w:rPr>
  </w:style>
  <w:style w:type="paragraph" w:styleId="ListParagraph">
    <w:name w:val="List Paragraph"/>
    <w:basedOn w:val="Normal"/>
    <w:uiPriority w:val="34"/>
    <w:unhideWhenUsed/>
    <w:qFormat/>
    <w:rsid w:val="001E1A2E"/>
    <w:pPr>
      <w:contextualSpacing/>
    </w:pPr>
  </w:style>
  <w:style w:type="character" w:styleId="PageNumber">
    <w:name w:val="page number"/>
    <w:basedOn w:val="DefaultParagraphFont"/>
    <w:uiPriority w:val="99"/>
    <w:semiHidden/>
    <w:unhideWhenUsed/>
    <w:rsid w:val="00C275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14980">
      <w:bodyDiv w:val="1"/>
      <w:marLeft w:val="0"/>
      <w:marRight w:val="0"/>
      <w:marTop w:val="0"/>
      <w:marBottom w:val="0"/>
      <w:divBdr>
        <w:top w:val="none" w:sz="0" w:space="0" w:color="auto"/>
        <w:left w:val="none" w:sz="0" w:space="0" w:color="auto"/>
        <w:bottom w:val="none" w:sz="0" w:space="0" w:color="auto"/>
        <w:right w:val="none" w:sz="0" w:space="0" w:color="auto"/>
      </w:divBdr>
    </w:div>
    <w:div w:id="272060029">
      <w:bodyDiv w:val="1"/>
      <w:marLeft w:val="0"/>
      <w:marRight w:val="0"/>
      <w:marTop w:val="0"/>
      <w:marBottom w:val="0"/>
      <w:divBdr>
        <w:top w:val="none" w:sz="0" w:space="0" w:color="auto"/>
        <w:left w:val="none" w:sz="0" w:space="0" w:color="auto"/>
        <w:bottom w:val="none" w:sz="0" w:space="0" w:color="auto"/>
        <w:right w:val="none" w:sz="0" w:space="0" w:color="auto"/>
      </w:divBdr>
    </w:div>
    <w:div w:id="344136850">
      <w:bodyDiv w:val="1"/>
      <w:marLeft w:val="0"/>
      <w:marRight w:val="0"/>
      <w:marTop w:val="0"/>
      <w:marBottom w:val="0"/>
      <w:divBdr>
        <w:top w:val="none" w:sz="0" w:space="0" w:color="auto"/>
        <w:left w:val="none" w:sz="0" w:space="0" w:color="auto"/>
        <w:bottom w:val="none" w:sz="0" w:space="0" w:color="auto"/>
        <w:right w:val="none" w:sz="0" w:space="0" w:color="auto"/>
      </w:divBdr>
    </w:div>
    <w:div w:id="480735571">
      <w:bodyDiv w:val="1"/>
      <w:marLeft w:val="0"/>
      <w:marRight w:val="0"/>
      <w:marTop w:val="0"/>
      <w:marBottom w:val="0"/>
      <w:divBdr>
        <w:top w:val="none" w:sz="0" w:space="0" w:color="auto"/>
        <w:left w:val="none" w:sz="0" w:space="0" w:color="auto"/>
        <w:bottom w:val="none" w:sz="0" w:space="0" w:color="auto"/>
        <w:right w:val="none" w:sz="0" w:space="0" w:color="auto"/>
      </w:divBdr>
    </w:div>
    <w:div w:id="507603401">
      <w:bodyDiv w:val="1"/>
      <w:marLeft w:val="0"/>
      <w:marRight w:val="0"/>
      <w:marTop w:val="0"/>
      <w:marBottom w:val="0"/>
      <w:divBdr>
        <w:top w:val="none" w:sz="0" w:space="0" w:color="auto"/>
        <w:left w:val="none" w:sz="0" w:space="0" w:color="auto"/>
        <w:bottom w:val="none" w:sz="0" w:space="0" w:color="auto"/>
        <w:right w:val="none" w:sz="0" w:space="0" w:color="auto"/>
      </w:divBdr>
    </w:div>
    <w:div w:id="789906630">
      <w:bodyDiv w:val="1"/>
      <w:marLeft w:val="0"/>
      <w:marRight w:val="0"/>
      <w:marTop w:val="0"/>
      <w:marBottom w:val="0"/>
      <w:divBdr>
        <w:top w:val="none" w:sz="0" w:space="0" w:color="auto"/>
        <w:left w:val="none" w:sz="0" w:space="0" w:color="auto"/>
        <w:bottom w:val="none" w:sz="0" w:space="0" w:color="auto"/>
        <w:right w:val="none" w:sz="0" w:space="0" w:color="auto"/>
      </w:divBdr>
    </w:div>
    <w:div w:id="923537645">
      <w:bodyDiv w:val="1"/>
      <w:marLeft w:val="0"/>
      <w:marRight w:val="0"/>
      <w:marTop w:val="0"/>
      <w:marBottom w:val="0"/>
      <w:divBdr>
        <w:top w:val="none" w:sz="0" w:space="0" w:color="auto"/>
        <w:left w:val="none" w:sz="0" w:space="0" w:color="auto"/>
        <w:bottom w:val="none" w:sz="0" w:space="0" w:color="auto"/>
        <w:right w:val="none" w:sz="0" w:space="0" w:color="auto"/>
      </w:divBdr>
    </w:div>
    <w:div w:id="927469224">
      <w:bodyDiv w:val="1"/>
      <w:marLeft w:val="0"/>
      <w:marRight w:val="0"/>
      <w:marTop w:val="0"/>
      <w:marBottom w:val="0"/>
      <w:divBdr>
        <w:top w:val="none" w:sz="0" w:space="0" w:color="auto"/>
        <w:left w:val="none" w:sz="0" w:space="0" w:color="auto"/>
        <w:bottom w:val="none" w:sz="0" w:space="0" w:color="auto"/>
        <w:right w:val="none" w:sz="0" w:space="0" w:color="auto"/>
      </w:divBdr>
    </w:div>
    <w:div w:id="1317101082">
      <w:bodyDiv w:val="1"/>
      <w:marLeft w:val="0"/>
      <w:marRight w:val="0"/>
      <w:marTop w:val="0"/>
      <w:marBottom w:val="0"/>
      <w:divBdr>
        <w:top w:val="none" w:sz="0" w:space="0" w:color="auto"/>
        <w:left w:val="none" w:sz="0" w:space="0" w:color="auto"/>
        <w:bottom w:val="none" w:sz="0" w:space="0" w:color="auto"/>
        <w:right w:val="none" w:sz="0" w:space="0" w:color="auto"/>
      </w:divBdr>
    </w:div>
    <w:div w:id="1378318663">
      <w:bodyDiv w:val="1"/>
      <w:marLeft w:val="0"/>
      <w:marRight w:val="0"/>
      <w:marTop w:val="0"/>
      <w:marBottom w:val="0"/>
      <w:divBdr>
        <w:top w:val="none" w:sz="0" w:space="0" w:color="auto"/>
        <w:left w:val="none" w:sz="0" w:space="0" w:color="auto"/>
        <w:bottom w:val="none" w:sz="0" w:space="0" w:color="auto"/>
        <w:right w:val="none" w:sz="0" w:space="0" w:color="auto"/>
      </w:divBdr>
    </w:div>
    <w:div w:id="1410495223">
      <w:bodyDiv w:val="1"/>
      <w:marLeft w:val="0"/>
      <w:marRight w:val="0"/>
      <w:marTop w:val="0"/>
      <w:marBottom w:val="0"/>
      <w:divBdr>
        <w:top w:val="none" w:sz="0" w:space="0" w:color="auto"/>
        <w:left w:val="none" w:sz="0" w:space="0" w:color="auto"/>
        <w:bottom w:val="none" w:sz="0" w:space="0" w:color="auto"/>
        <w:right w:val="none" w:sz="0" w:space="0" w:color="auto"/>
      </w:divBdr>
    </w:div>
    <w:div w:id="1595548532">
      <w:bodyDiv w:val="1"/>
      <w:marLeft w:val="0"/>
      <w:marRight w:val="0"/>
      <w:marTop w:val="0"/>
      <w:marBottom w:val="0"/>
      <w:divBdr>
        <w:top w:val="none" w:sz="0" w:space="0" w:color="auto"/>
        <w:left w:val="none" w:sz="0" w:space="0" w:color="auto"/>
        <w:bottom w:val="none" w:sz="0" w:space="0" w:color="auto"/>
        <w:right w:val="none" w:sz="0" w:space="0" w:color="auto"/>
      </w:divBdr>
    </w:div>
    <w:div w:id="1889760237">
      <w:bodyDiv w:val="1"/>
      <w:marLeft w:val="0"/>
      <w:marRight w:val="0"/>
      <w:marTop w:val="0"/>
      <w:marBottom w:val="0"/>
      <w:divBdr>
        <w:top w:val="none" w:sz="0" w:space="0" w:color="auto"/>
        <w:left w:val="none" w:sz="0" w:space="0" w:color="auto"/>
        <w:bottom w:val="none" w:sz="0" w:space="0" w:color="auto"/>
        <w:right w:val="none" w:sz="0" w:space="0" w:color="auto"/>
      </w:divBdr>
    </w:div>
    <w:div w:id="200435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izhengxing/Library/Containers/com.microsoft.Word/Data/Library/Caches/1033/TM16382944/Welcome%20to%20Word.dotx" TargetMode="External"/></Relationships>
</file>

<file path=word/theme/theme1.xml><?xml version="1.0" encoding="utf-8"?>
<a:theme xmlns:a="http://schemas.openxmlformats.org/drawingml/2006/main" name="Take a Tour">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873B1-35DC-EA43-99B6-A1B72C92D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Welcome to Word.dotx</Template>
  <TotalTime>111</TotalTime>
  <Pages>23</Pages>
  <Words>4939</Words>
  <Characters>28158</Characters>
  <Application>Microsoft Macintosh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DOcumentation</vt:lpstr>
    </vt:vector>
  </TitlesOfParts>
  <Company>Zhengxing Li (D00171597)</Company>
  <LinksUpToDate>false</LinksUpToDate>
  <CharactersWithSpaces>33031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dc:title>
  <dc:subject/>
  <dc:creator>Zhengxing Li</dc:creator>
  <cp:keywords/>
  <dc:description/>
  <cp:lastModifiedBy>Zhengxing Li</cp:lastModifiedBy>
  <cp:revision>15</cp:revision>
  <dcterms:created xsi:type="dcterms:W3CDTF">2017-04-20T16:14:00Z</dcterms:created>
  <dcterms:modified xsi:type="dcterms:W3CDTF">2017-04-25T17:14:00Z</dcterms:modified>
  <cp:category>Cryptographic Foundations</cp:category>
</cp:coreProperties>
</file>